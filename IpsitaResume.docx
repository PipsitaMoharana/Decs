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29888" w:type="dxa"/>
        <w:tblInd w:w="108" w:type="dxa"/>
        <w:shd w:val="clear" w:color="auto" w:fill="C6D9F1" w:themeFill="text2" w:themeFillTint="33"/>
        <w:tblLayout w:type="fixed"/>
        <w:tblLook w:val="01E0" w:firstRow="1" w:lastRow="1" w:firstColumn="1" w:lastColumn="1" w:noHBand="0" w:noVBand="0"/>
      </w:tblPr>
      <w:tblGrid>
        <w:gridCol w:w="29888"/>
      </w:tblGrid>
      <w:tr w:rsidR="00183480" w:rsidRPr="0032685D" w14:paraId="3592432C" w14:textId="77777777" w:rsidTr="00164410">
        <w:trPr>
          <w:trHeight w:val="1807"/>
        </w:trPr>
        <w:tc>
          <w:tcPr>
            <w:tcW w:w="29888" w:type="dxa"/>
            <w:shd w:val="clear" w:color="auto" w:fill="C6D9F1" w:themeFill="text2" w:themeFillTint="33"/>
          </w:tcPr>
          <w:p w14:paraId="30D490A3" w14:textId="44210BDC" w:rsidR="0032685D" w:rsidRPr="0032685D" w:rsidRDefault="00576D30" w:rsidP="00E90893">
            <w:pPr>
              <w:pStyle w:val="EnterYourName"/>
              <w:rPr>
                <w:rFonts w:ascii="Calibri" w:hAnsi="Calibri" w:cs="Calibri"/>
                <w:noProof/>
                <w:sz w:val="40"/>
                <w:szCs w:val="40"/>
              </w:rPr>
            </w:pPr>
            <w:r>
              <w:rPr>
                <w:noProof/>
              </w:rPr>
              <w:pict w14:anchorId="32723B82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6" o:spid="_x0000_s1030" type="#_x0000_t202" style="position:absolute;left:0;text-align:left;margin-left:6.55pt;margin-top:26.45pt;width:294.7pt;height:21.8pt;z-index:251659264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" filled="f" stroked="f">
                  <v:textbox style="mso-next-textbox:#TextBox 26;mso-fit-shape-to-text:t">
                    <w:txbxContent>
                      <w:p w14:paraId="39A48ACB" w14:textId="7EAB246A" w:rsidR="0032685D" w:rsidRPr="0032685D" w:rsidRDefault="0032685D" w:rsidP="0032685D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 w:rsidRPr="0032685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+91 7</w:t>
                        </w:r>
                        <w:r w:rsidR="00004FB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064759354</w:t>
                        </w:r>
                      </w:p>
                    </w:txbxContent>
                  </v:textbox>
                </v:shape>
              </w:pict>
            </w:r>
            <w:r w:rsidR="00164410" w:rsidRPr="0032685D">
              <w:rPr>
                <w:rFonts w:ascii="Calibri" w:hAnsi="Calibri" w:cs="Calibri"/>
                <w:noProof/>
                <w:sz w:val="20"/>
                <w:szCs w:val="20"/>
              </w:rPr>
              <w:drawing>
                <wp:anchor distT="0" distB="0" distL="114300" distR="114300" simplePos="0" relativeHeight="251656192" behindDoc="0" locked="0" layoutInCell="1" allowOverlap="1" wp14:anchorId="6361A651" wp14:editId="501498BB">
                  <wp:simplePos x="0" y="0"/>
                  <wp:positionH relativeFrom="column">
                    <wp:posOffset>16878300</wp:posOffset>
                  </wp:positionH>
                  <wp:positionV relativeFrom="paragraph">
                    <wp:posOffset>488315</wp:posOffset>
                  </wp:positionV>
                  <wp:extent cx="236855" cy="165735"/>
                  <wp:effectExtent l="0" t="0" r="0" b="0"/>
                  <wp:wrapNone/>
                  <wp:docPr id="29" name="Picture 28" descr="Free Google Maps Pointer Icon - Download Free Vector Art, Stock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8" descr="Free Google Maps Pointer Icon - Download Free Vector Art, Stock ...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55" cy="16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pict w14:anchorId="25D4D4A1">
                <v:shape id="TextBox 30" o:spid="_x0000_s1032" type="#_x0000_t202" style="position:absolute;left:0;text-align:left;margin-left:1349.8pt;margin-top:35.3pt;width:66.05pt;height:20.9pt;z-index:251660288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" filled="f" stroked="f">
                  <v:textbox style="mso-next-textbox:#TextBox 30">
                    <w:txbxContent>
                      <w:p w14:paraId="15741677" w14:textId="2D40D187" w:rsidR="0032685D" w:rsidRDefault="00DC4AFE" w:rsidP="0032685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Cuttack</w:t>
                        </w:r>
                      </w:p>
                    </w:txbxContent>
                  </v:textbox>
                </v:shape>
              </w:pict>
            </w:r>
            <w:r w:rsidR="00230386" w:rsidRPr="0032685D">
              <w:rPr>
                <w:rFonts w:ascii="Calibri" w:hAnsi="Calibri" w:cs="Calibri"/>
                <w:noProof/>
                <w:sz w:val="20"/>
                <w:szCs w:val="20"/>
              </w:rPr>
              <w:drawing>
                <wp:anchor distT="0" distB="0" distL="114300" distR="114300" simplePos="0" relativeHeight="251655168" behindDoc="0" locked="0" layoutInCell="1" allowOverlap="1" wp14:anchorId="70EDF76E" wp14:editId="4134235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410210</wp:posOffset>
                  </wp:positionV>
                  <wp:extent cx="175260" cy="175260"/>
                  <wp:effectExtent l="0" t="0" r="0" b="0"/>
                  <wp:wrapNone/>
                  <wp:docPr id="33" name="Picture 32" descr="java - Android Add border image to imageview - Stack Overf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2" descr="java - Android Add border image to imageview - Stack Overflow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pict w14:anchorId="78D33308">
                <v:shape id="TextBox 25" o:spid="_x0000_s1033" type="#_x0000_t202" style="position:absolute;left:0;text-align:left;margin-left:0;margin-top:.2pt;width:187.4pt;height:27.1pt;z-index:251661312;visibility:visibl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" filled="f" stroked="f">
                  <v:textbox style="mso-next-textbox:#TextBox 25">
                    <w:txbxContent>
                      <w:p w14:paraId="73BBA075" w14:textId="676A9E58" w:rsidR="0032685D" w:rsidRPr="0032685D" w:rsidRDefault="00004FBA" w:rsidP="0032685D">
                        <w:pPr>
                          <w:pStyle w:val="NormalWeb"/>
                          <w:spacing w:before="0" w:beforeAutospacing="0" w:after="0" w:afterAutospacing="0"/>
                          <w:rPr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I</w:t>
                        </w:r>
                        <w:r w:rsidR="0032685D" w:rsidRPr="0032685D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psita</w:t>
                        </w:r>
                        <w:proofErr w:type="spellEnd"/>
                        <w:r w:rsidR="0032685D" w:rsidRPr="0032685D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 xml:space="preserve"> Moharana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alibri" w:hAnsi="Calibri" w:cs="Calibri"/>
                <w:noProof/>
                <w:sz w:val="40"/>
                <w:szCs w:val="40"/>
              </w:rPr>
              <w:pict w14:anchorId="5959C067">
                <v:rect id="_x0000_s1026" style="position:absolute;left:0;text-align:left;margin-left:.1pt;margin-top:1.8pt;width:511pt;height:33.5pt;z-index:251657216;mso-position-horizontal-relative:text;mso-position-vertical-relative:text" filled="f" fillcolor="window" stroked="f"/>
              </w:pict>
            </w:r>
          </w:p>
          <w:p w14:paraId="65BD988D" w14:textId="62ACB093" w:rsidR="00183480" w:rsidRPr="0032685D" w:rsidRDefault="00576D30" w:rsidP="00E90893">
            <w:pPr>
              <w:pStyle w:val="EnterYourNam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</w:rPr>
              <w:pict w14:anchorId="63370B0E">
                <v:shape id="TextBox 27" o:spid="_x0000_s1029" type="#_x0000_t202" style="position:absolute;left:0;text-align:left;margin-left:11.45pt;margin-top:10.75pt;width:172.15pt;height:20.65pt;z-index:25165824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" filled="f" stroked="f">
                  <v:textbox style="mso-next-textbox:#TextBox 27;mso-fit-shape-to-text:t">
                    <w:txbxContent>
                      <w:p w14:paraId="3FFFC397" w14:textId="1B4D16CE" w:rsidR="0032685D" w:rsidRPr="0032685D" w:rsidRDefault="00A734E6" w:rsidP="0032685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i</w:t>
                        </w:r>
                        <w:r w:rsidR="0032685D" w:rsidRPr="0032685D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psita</w:t>
                        </w:r>
                        <w:r w:rsidR="00DC4AFE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1309</w:t>
                        </w:r>
                        <w:r w:rsidR="0032685D" w:rsidRPr="0032685D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@gmail.com</w:t>
                        </w:r>
                      </w:p>
                    </w:txbxContent>
                  </v:textbox>
                </v:shape>
              </w:pict>
            </w:r>
            <w:r w:rsidR="00230386" w:rsidRPr="0032685D">
              <w:rPr>
                <w:rFonts w:ascii="Calibri" w:hAnsi="Calibri" w:cs="Calibri"/>
                <w:noProof/>
                <w:sz w:val="20"/>
                <w:szCs w:val="20"/>
              </w:rPr>
              <w:drawing>
                <wp:anchor distT="0" distB="0" distL="114300" distR="114300" simplePos="0" relativeHeight="251654144" behindDoc="0" locked="0" layoutInCell="1" allowOverlap="1" wp14:anchorId="51AFF78B" wp14:editId="083B84B0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192405</wp:posOffset>
                  </wp:positionV>
                  <wp:extent cx="184150" cy="184150"/>
                  <wp:effectExtent l="0" t="0" r="0" b="0"/>
                  <wp:wrapNone/>
                  <wp:docPr id="7" name="Picture 6" descr="Email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 descr="Email 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" cy="18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83480" w:rsidRPr="0032685D">
              <w:rPr>
                <w:rFonts w:ascii="Calibri" w:hAnsi="Calibri" w:cs="Calibri"/>
                <w:noProof/>
                <w:sz w:val="20"/>
                <w:szCs w:val="20"/>
              </w:rPr>
              <w:tab/>
            </w:r>
          </w:p>
        </w:tc>
      </w:tr>
    </w:tbl>
    <w:p w14:paraId="5B6462ED" w14:textId="77777777" w:rsidR="00EC0B48" w:rsidRDefault="00EC0B48" w:rsidP="00183480">
      <w:pPr>
        <w:pStyle w:val="ResumeBodyChar"/>
        <w:pBdr>
          <w:bottom w:val="single" w:sz="8" w:space="1" w:color="auto"/>
        </w:pBdr>
        <w:spacing w:before="0"/>
        <w:rPr>
          <w:rFonts w:ascii="Calibri" w:hAnsi="Calibri" w:cs="Calibri"/>
          <w:b/>
          <w:i/>
          <w:sz w:val="24"/>
        </w:rPr>
      </w:pPr>
    </w:p>
    <w:p w14:paraId="35341682" w14:textId="3407DB20" w:rsidR="00183480" w:rsidRPr="0032685D" w:rsidRDefault="00183480" w:rsidP="00183480">
      <w:pPr>
        <w:pStyle w:val="ResumeBodyChar"/>
        <w:pBdr>
          <w:bottom w:val="single" w:sz="8" w:space="1" w:color="auto"/>
        </w:pBdr>
        <w:spacing w:before="0"/>
        <w:rPr>
          <w:rFonts w:ascii="Calibri" w:hAnsi="Calibri" w:cs="Calibri"/>
          <w:b/>
          <w:i/>
          <w:sz w:val="24"/>
        </w:rPr>
      </w:pPr>
      <w:r w:rsidRPr="0032685D">
        <w:rPr>
          <w:rFonts w:ascii="Calibri" w:hAnsi="Calibri" w:cs="Calibri"/>
          <w:b/>
          <w:i/>
          <w:sz w:val="24"/>
        </w:rPr>
        <w:t>Summary</w:t>
      </w:r>
    </w:p>
    <w:p w14:paraId="2A504F19" w14:textId="77777777" w:rsidR="0032685D" w:rsidRPr="0032685D" w:rsidRDefault="0032685D" w:rsidP="0032685D">
      <w:pPr>
        <w:suppressAutoHyphens/>
        <w:ind w:left="720"/>
        <w:jc w:val="both"/>
        <w:rPr>
          <w:rFonts w:ascii="Calibri" w:hAnsi="Calibri" w:cs="Calibri"/>
          <w:sz w:val="20"/>
          <w:szCs w:val="20"/>
        </w:rPr>
      </w:pPr>
    </w:p>
    <w:p w14:paraId="56546604" w14:textId="77777777" w:rsidR="00574C9E" w:rsidRPr="0032685D" w:rsidRDefault="00574C9E" w:rsidP="00E251E6">
      <w:pPr>
        <w:numPr>
          <w:ilvl w:val="0"/>
          <w:numId w:val="11"/>
        </w:numPr>
        <w:suppressAutoHyphens/>
        <w:jc w:val="both"/>
        <w:rPr>
          <w:rFonts w:ascii="Calibri" w:hAnsi="Calibri" w:cs="Calibri"/>
          <w:sz w:val="20"/>
          <w:szCs w:val="20"/>
        </w:rPr>
      </w:pPr>
      <w:r w:rsidRPr="0032685D">
        <w:rPr>
          <w:rFonts w:ascii="Calibri" w:hAnsi="Calibri" w:cs="Calibri"/>
          <w:sz w:val="20"/>
          <w:szCs w:val="20"/>
        </w:rPr>
        <w:t>Extremely adaptive towards new technology and work. Good ability in problem identification and provides an apt solution to it. Consistently met the objectives under high pressure / tough deadlines.</w:t>
      </w:r>
    </w:p>
    <w:p w14:paraId="501B7DDA" w14:textId="5EDE8458" w:rsidR="009E79CF" w:rsidRDefault="007D1A92" w:rsidP="00E251E6">
      <w:pPr>
        <w:numPr>
          <w:ilvl w:val="0"/>
          <w:numId w:val="11"/>
        </w:numPr>
        <w:suppressAutoHyphens/>
        <w:jc w:val="both"/>
        <w:rPr>
          <w:rFonts w:ascii="Calibri" w:hAnsi="Calibri" w:cs="Calibri"/>
          <w:sz w:val="20"/>
          <w:szCs w:val="20"/>
        </w:rPr>
      </w:pPr>
      <w:r w:rsidRPr="0032685D">
        <w:rPr>
          <w:rFonts w:ascii="Calibri" w:hAnsi="Calibri" w:cs="Calibri"/>
          <w:sz w:val="20"/>
          <w:szCs w:val="20"/>
        </w:rPr>
        <w:t>Good interpersonal skills,</w:t>
      </w:r>
      <w:r w:rsidR="00F73E2F"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 w:rsidRPr="0032685D">
        <w:rPr>
          <w:rFonts w:ascii="Calibri" w:hAnsi="Calibri" w:cs="Calibri"/>
          <w:sz w:val="20"/>
          <w:szCs w:val="20"/>
        </w:rPr>
        <w:t>commitment,result</w:t>
      </w:r>
      <w:proofErr w:type="spellEnd"/>
      <w:proofErr w:type="gramEnd"/>
      <w:r w:rsidRPr="0032685D">
        <w:rPr>
          <w:rFonts w:ascii="Calibri" w:hAnsi="Calibri" w:cs="Calibri"/>
          <w:sz w:val="20"/>
          <w:szCs w:val="20"/>
        </w:rPr>
        <w:t xml:space="preserve"> oriented, hard working with a quest and zeal to learn new technologies and undertaking challenging task.</w:t>
      </w:r>
    </w:p>
    <w:p w14:paraId="4D138695" w14:textId="011EDD65" w:rsidR="00E51C23" w:rsidRDefault="00E51C23" w:rsidP="00E51C23">
      <w:pPr>
        <w:suppressAutoHyphens/>
        <w:jc w:val="both"/>
        <w:rPr>
          <w:rFonts w:ascii="Calibri" w:hAnsi="Calibri" w:cs="Calibri"/>
          <w:sz w:val="20"/>
          <w:szCs w:val="20"/>
        </w:rPr>
      </w:pPr>
    </w:p>
    <w:p w14:paraId="23B346CD" w14:textId="77777777" w:rsidR="00E51C23" w:rsidRDefault="00E51C23" w:rsidP="00E51C23">
      <w:pPr>
        <w:suppressAutoHyphens/>
        <w:jc w:val="both"/>
        <w:rPr>
          <w:rFonts w:ascii="Calibri" w:hAnsi="Calibri" w:cs="Calibri"/>
          <w:sz w:val="20"/>
          <w:szCs w:val="20"/>
        </w:rPr>
      </w:pPr>
    </w:p>
    <w:p w14:paraId="3BEB673D" w14:textId="10818D8D" w:rsidR="00290421" w:rsidRPr="0032685D" w:rsidRDefault="00DC4AFE" w:rsidP="003B52C5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Career Objective</w:t>
      </w:r>
    </w:p>
    <w:p w14:paraId="66F065CE" w14:textId="77777777" w:rsidR="00DC4AFE" w:rsidRDefault="00DC4AFE" w:rsidP="00DC4AFE">
      <w:r w:rsidRPr="00DC4AFE">
        <w:rPr>
          <w:rFonts w:ascii="Calibri" w:hAnsi="Calibri" w:cs="Calibri"/>
          <w:sz w:val="20"/>
          <w:szCs w:val="20"/>
        </w:rPr>
        <w:t>Seeking a position to utilize my skills and abilities in the Information</w:t>
      </w:r>
      <w:r>
        <w:rPr>
          <w:rFonts w:ascii="Times New Roman" w:hAnsi="Times New Roman"/>
          <w:sz w:val="28"/>
          <w:szCs w:val="28"/>
        </w:rPr>
        <w:t xml:space="preserve"> </w:t>
      </w:r>
      <w:r w:rsidRPr="00DC4AFE">
        <w:rPr>
          <w:rFonts w:ascii="Calibri" w:hAnsi="Calibri" w:cs="Calibri"/>
          <w:sz w:val="20"/>
          <w:szCs w:val="20"/>
        </w:rPr>
        <w:t>Technology</w:t>
      </w:r>
      <w:r>
        <w:rPr>
          <w:rFonts w:ascii="Times New Roman" w:hAnsi="Times New Roman"/>
          <w:sz w:val="28"/>
          <w:szCs w:val="28"/>
        </w:rPr>
        <w:t xml:space="preserve"> </w:t>
      </w:r>
      <w:r w:rsidRPr="00DC4AFE">
        <w:rPr>
          <w:rFonts w:ascii="Calibri" w:hAnsi="Calibri" w:cs="Calibri"/>
          <w:sz w:val="20"/>
          <w:szCs w:val="20"/>
        </w:rPr>
        <w:t xml:space="preserve">Industry that offers professional growth while being resourceful, </w:t>
      </w:r>
      <w:proofErr w:type="gramStart"/>
      <w:r w:rsidRPr="00DC4AFE">
        <w:rPr>
          <w:rFonts w:ascii="Calibri" w:hAnsi="Calibri" w:cs="Calibri"/>
          <w:sz w:val="20"/>
          <w:szCs w:val="20"/>
        </w:rPr>
        <w:t>innovative  and</w:t>
      </w:r>
      <w:proofErr w:type="gramEnd"/>
      <w:r w:rsidRPr="00DC4AFE">
        <w:rPr>
          <w:rFonts w:ascii="Calibri" w:hAnsi="Calibri" w:cs="Calibri"/>
          <w:sz w:val="20"/>
          <w:szCs w:val="20"/>
        </w:rPr>
        <w:t xml:space="preserve">  flexible</w:t>
      </w:r>
      <w:r>
        <w:t>.</w:t>
      </w:r>
    </w:p>
    <w:p w14:paraId="6CACDB72" w14:textId="77777777" w:rsidR="00260D4D" w:rsidRPr="0032685D" w:rsidRDefault="00260D4D" w:rsidP="00534893">
      <w:pPr>
        <w:pStyle w:val="ResumeBullet2"/>
        <w:numPr>
          <w:ilvl w:val="0"/>
          <w:numId w:val="0"/>
        </w:numPr>
        <w:spacing w:before="60"/>
        <w:jc w:val="both"/>
        <w:rPr>
          <w:rFonts w:ascii="Calibri" w:hAnsi="Calibri" w:cs="Calibri"/>
          <w:i/>
        </w:rPr>
      </w:pPr>
    </w:p>
    <w:p w14:paraId="3E6B8945" w14:textId="73C99AD6" w:rsidR="00C96E3B" w:rsidRPr="0032685D" w:rsidRDefault="00DC4AFE" w:rsidP="00C96E3B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Skills</w:t>
      </w:r>
    </w:p>
    <w:p w14:paraId="2B76D47D" w14:textId="131406E5" w:rsidR="00C96E3B" w:rsidRDefault="00DC4AFE" w:rsidP="0067664C">
      <w:pPr>
        <w:pStyle w:val="ResumeList"/>
        <w:numPr>
          <w:ilvl w:val="0"/>
          <w:numId w:val="16"/>
        </w:numPr>
        <w:jc w:val="both"/>
        <w:rPr>
          <w:rFonts w:ascii="Calibri" w:hAnsi="Calibri" w:cs="Calibri"/>
        </w:rPr>
      </w:pPr>
      <w:r w:rsidRPr="00DC4AFE">
        <w:rPr>
          <w:rFonts w:ascii="Calibri" w:hAnsi="Calibri" w:cs="Calibri"/>
        </w:rPr>
        <w:t>Core Java</w:t>
      </w:r>
    </w:p>
    <w:p w14:paraId="02593BD0" w14:textId="1845EA2C" w:rsidR="00DC4AFE" w:rsidRDefault="00DC4AFE" w:rsidP="0067664C">
      <w:pPr>
        <w:pStyle w:val="ResumeList"/>
        <w:numPr>
          <w:ilvl w:val="0"/>
          <w:numId w:val="1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SQL</w:t>
      </w:r>
    </w:p>
    <w:p w14:paraId="4D355926" w14:textId="3ECB6524" w:rsidR="00DC4AFE" w:rsidRPr="00DC4AFE" w:rsidRDefault="00DC4AFE" w:rsidP="0067664C">
      <w:pPr>
        <w:pStyle w:val="ResumeList"/>
        <w:numPr>
          <w:ilvl w:val="0"/>
          <w:numId w:val="1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HTML, CSS, JavaScript</w:t>
      </w:r>
    </w:p>
    <w:p w14:paraId="08C28D0A" w14:textId="77777777" w:rsidR="00231CBC" w:rsidRPr="0032685D" w:rsidRDefault="00231CBC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Calibri" w:hAnsi="Calibri" w:cs="Calibri"/>
          <w:sz w:val="24"/>
          <w:szCs w:val="24"/>
        </w:rPr>
      </w:pPr>
      <w:r w:rsidRPr="0032685D">
        <w:rPr>
          <w:rFonts w:ascii="Calibri" w:hAnsi="Calibri" w:cs="Calibri"/>
          <w:sz w:val="24"/>
          <w:szCs w:val="24"/>
        </w:rPr>
        <w:t>Education</w:t>
      </w:r>
    </w:p>
    <w:p w14:paraId="777F527D" w14:textId="36B4281C" w:rsidR="008F16C7" w:rsidRDefault="00DC4AFE" w:rsidP="008F16C7">
      <w:pPr>
        <w:pStyle w:val="ResumeList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Information Technology and </w:t>
      </w:r>
      <w:proofErr w:type="spellStart"/>
      <w:r>
        <w:rPr>
          <w:rFonts w:ascii="Calibri" w:hAnsi="Calibri" w:cs="Calibri"/>
          <w:b/>
        </w:rPr>
        <w:t>Mangement</w:t>
      </w:r>
      <w:proofErr w:type="spellEnd"/>
    </w:p>
    <w:p w14:paraId="41ADB3F2" w14:textId="718BCF4C" w:rsidR="007C06D6" w:rsidRDefault="00DC4AFE" w:rsidP="00DC4AFE">
      <w:pPr>
        <w:pStyle w:val="ResumeLi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U.N Autonomous College of Science and Technology</w:t>
      </w:r>
    </w:p>
    <w:p w14:paraId="1B9C92D8" w14:textId="77777777" w:rsidR="00DC4AFE" w:rsidRPr="007C06D6" w:rsidRDefault="00DC4AFE" w:rsidP="007C06D6">
      <w:pPr>
        <w:pStyle w:val="ResumeList"/>
        <w:ind w:left="720"/>
        <w:jc w:val="both"/>
        <w:rPr>
          <w:rFonts w:ascii="Calibri" w:hAnsi="Calibri" w:cs="Calibri"/>
        </w:rPr>
      </w:pPr>
    </w:p>
    <w:p w14:paraId="22730ACE" w14:textId="6D2CF81D" w:rsidR="00D4753C" w:rsidRPr="00DC4AFE" w:rsidRDefault="00DC4AFE" w:rsidP="00DC4AFE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Academic </w:t>
      </w:r>
      <w:proofErr w:type="spellStart"/>
      <w:r>
        <w:rPr>
          <w:rFonts w:ascii="Calibri" w:hAnsi="Calibri" w:cs="Calibri"/>
          <w:sz w:val="24"/>
          <w:szCs w:val="24"/>
        </w:rPr>
        <w:t>Qulification</w:t>
      </w:r>
      <w:proofErr w:type="spellEnd"/>
    </w:p>
    <w:p w14:paraId="1AA42911" w14:textId="26C84014" w:rsidR="00DC4AFE" w:rsidRDefault="00DC4AFE" w:rsidP="00DC4AFE">
      <w:pPr>
        <w:pStyle w:val="ResumeList"/>
        <w:ind w:left="720"/>
        <w:jc w:val="both"/>
        <w:rPr>
          <w:rFonts w:ascii="Calibri" w:hAnsi="Calibri" w:cs="Calibri"/>
        </w:rPr>
      </w:pPr>
    </w:p>
    <w:tbl>
      <w:tblPr>
        <w:tblW w:w="12058" w:type="dxa"/>
        <w:tblInd w:w="130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000" w:firstRow="0" w:lastRow="0" w:firstColumn="0" w:lastColumn="0" w:noHBand="0" w:noVBand="0"/>
      </w:tblPr>
      <w:tblGrid>
        <w:gridCol w:w="2949"/>
        <w:gridCol w:w="4578"/>
        <w:gridCol w:w="1932"/>
        <w:gridCol w:w="2599"/>
      </w:tblGrid>
      <w:tr w:rsidR="00DC4AFE" w14:paraId="2CE0554A" w14:textId="77777777" w:rsidTr="00DC4AFE">
        <w:trPr>
          <w:trHeight w:val="157"/>
        </w:trPr>
        <w:tc>
          <w:tcPr>
            <w:tcW w:w="2949" w:type="dxa"/>
            <w:tcBorders>
              <w:bottom w:val="single" w:sz="12" w:space="0" w:color="8EAADB"/>
            </w:tcBorders>
          </w:tcPr>
          <w:p w14:paraId="504D02FA" w14:textId="77777777" w:rsidR="00DC4AFE" w:rsidRDefault="00DC4AFE" w:rsidP="00A75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4"/>
              <w:ind w:left="107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 w:rsidRPr="00DC4AFE">
              <w:rPr>
                <w:rFonts w:ascii="Calibri" w:hAnsi="Calibri" w:cs="Calibri"/>
                <w:b/>
                <w:sz w:val="20"/>
                <w:szCs w:val="20"/>
              </w:rPr>
              <w:t>Degree/Certificate</w:t>
            </w:r>
          </w:p>
        </w:tc>
        <w:tc>
          <w:tcPr>
            <w:tcW w:w="4578" w:type="dxa"/>
            <w:tcBorders>
              <w:bottom w:val="single" w:sz="12" w:space="0" w:color="8EAADB"/>
            </w:tcBorders>
          </w:tcPr>
          <w:p w14:paraId="35781526" w14:textId="77777777" w:rsidR="00DC4AFE" w:rsidRPr="00DC4AFE" w:rsidRDefault="00DC4AFE" w:rsidP="00A75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4"/>
              <w:ind w:left="324"/>
              <w:rPr>
                <w:rFonts w:ascii="Calibri" w:hAnsi="Calibri" w:cs="Calibri"/>
                <w:b/>
                <w:sz w:val="20"/>
                <w:szCs w:val="20"/>
              </w:rPr>
            </w:pPr>
            <w:r w:rsidRPr="00DC4AFE">
              <w:rPr>
                <w:rFonts w:ascii="Calibri" w:hAnsi="Calibri" w:cs="Calibri"/>
                <w:b/>
                <w:sz w:val="20"/>
                <w:szCs w:val="20"/>
              </w:rPr>
              <w:t>School/College/University</w:t>
            </w:r>
          </w:p>
        </w:tc>
        <w:tc>
          <w:tcPr>
            <w:tcW w:w="1932" w:type="dxa"/>
            <w:tcBorders>
              <w:bottom w:val="single" w:sz="12" w:space="0" w:color="8EAADB"/>
            </w:tcBorders>
          </w:tcPr>
          <w:p w14:paraId="5AD034F6" w14:textId="77777777" w:rsidR="00DC4AFE" w:rsidRDefault="00DC4AFE" w:rsidP="00A75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370" w:lineRule="auto"/>
              <w:ind w:left="262" w:firstLine="72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 w:rsidRPr="00DC4AFE">
              <w:rPr>
                <w:rFonts w:ascii="Calibri" w:hAnsi="Calibri" w:cs="Calibri"/>
                <w:b/>
                <w:sz w:val="20"/>
                <w:szCs w:val="20"/>
              </w:rPr>
              <w:t>Year of Passing</w:t>
            </w:r>
          </w:p>
        </w:tc>
        <w:tc>
          <w:tcPr>
            <w:tcW w:w="2599" w:type="dxa"/>
            <w:tcBorders>
              <w:bottom w:val="single" w:sz="12" w:space="0" w:color="8EAADB"/>
            </w:tcBorders>
          </w:tcPr>
          <w:p w14:paraId="008C9943" w14:textId="77777777" w:rsidR="00DC4AFE" w:rsidRDefault="00DC4AFE" w:rsidP="00DC4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370" w:lineRule="auto"/>
              <w:ind w:left="262" w:firstLine="72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 w:rsidRPr="00DC4AFE">
              <w:rPr>
                <w:rFonts w:ascii="Calibri" w:hAnsi="Calibri" w:cs="Calibri"/>
                <w:b/>
                <w:sz w:val="20"/>
                <w:szCs w:val="20"/>
              </w:rPr>
              <w:t>Score</w:t>
            </w:r>
          </w:p>
        </w:tc>
      </w:tr>
      <w:tr w:rsidR="00DC4AFE" w14:paraId="1041182D" w14:textId="77777777" w:rsidTr="00DC4AFE">
        <w:trPr>
          <w:trHeight w:val="915"/>
        </w:trPr>
        <w:tc>
          <w:tcPr>
            <w:tcW w:w="2949" w:type="dxa"/>
            <w:tcBorders>
              <w:top w:val="single" w:sz="12" w:space="0" w:color="8EAADB"/>
            </w:tcBorders>
          </w:tcPr>
          <w:p w14:paraId="3534C955" w14:textId="77777777" w:rsidR="00DC4AFE" w:rsidRPr="00DC4AFE" w:rsidRDefault="00DC4AFE" w:rsidP="00A75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Calibri" w:hAnsi="Calibri" w:cs="Calibri"/>
                <w:sz w:val="20"/>
                <w:szCs w:val="20"/>
              </w:rPr>
            </w:pPr>
          </w:p>
          <w:p w14:paraId="28DCDA65" w14:textId="283C86E9" w:rsidR="00DC4AFE" w:rsidRPr="00DC4AFE" w:rsidRDefault="00DC4AFE" w:rsidP="00DC4AFE">
            <w:pPr>
              <w:pStyle w:val="ResumeList"/>
              <w:jc w:val="center"/>
              <w:rPr>
                <w:rFonts w:ascii="Calibri" w:hAnsi="Calibri" w:cs="Calibri"/>
              </w:rPr>
            </w:pPr>
            <w:r w:rsidRPr="00DC4AFE">
              <w:rPr>
                <w:rFonts w:ascii="Calibri" w:hAnsi="Calibri" w:cs="Calibri"/>
              </w:rPr>
              <w:t>Information</w:t>
            </w:r>
            <w:r>
              <w:rPr>
                <w:rFonts w:ascii="Calibri" w:hAnsi="Calibri" w:cs="Calibri"/>
              </w:rPr>
              <w:t xml:space="preserve"> </w:t>
            </w:r>
            <w:r w:rsidRPr="00DC4AFE">
              <w:rPr>
                <w:rFonts w:ascii="Calibri" w:hAnsi="Calibri" w:cs="Calibri"/>
              </w:rPr>
              <w:t xml:space="preserve">Technology and </w:t>
            </w:r>
            <w:proofErr w:type="spellStart"/>
            <w:r w:rsidRPr="00DC4AFE">
              <w:rPr>
                <w:rFonts w:ascii="Calibri" w:hAnsi="Calibri" w:cs="Calibri"/>
              </w:rPr>
              <w:t>Mangement</w:t>
            </w:r>
            <w:proofErr w:type="spellEnd"/>
          </w:p>
          <w:p w14:paraId="451C91DD" w14:textId="4E2CD464" w:rsidR="00DC4AFE" w:rsidRPr="00DC4AFE" w:rsidRDefault="00DC4AFE" w:rsidP="00A75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53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78" w:type="dxa"/>
            <w:tcBorders>
              <w:top w:val="single" w:sz="12" w:space="0" w:color="8EAADB"/>
            </w:tcBorders>
          </w:tcPr>
          <w:p w14:paraId="7414B485" w14:textId="77777777" w:rsidR="00DC4AFE" w:rsidRPr="00DC4AFE" w:rsidRDefault="00DC4AFE" w:rsidP="00A75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Calibri" w:hAnsi="Calibri" w:cs="Calibri"/>
                <w:sz w:val="20"/>
                <w:szCs w:val="20"/>
              </w:rPr>
            </w:pPr>
          </w:p>
          <w:p w14:paraId="595E43C2" w14:textId="77777777" w:rsidR="00DC4AFE" w:rsidRPr="00DC4AFE" w:rsidRDefault="00DC4AFE" w:rsidP="00DC4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16" w:lineRule="auto"/>
              <w:ind w:left="316" w:right="234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C4AFE">
              <w:rPr>
                <w:rFonts w:ascii="Calibri" w:hAnsi="Calibri" w:cs="Calibri"/>
                <w:sz w:val="20"/>
                <w:szCs w:val="20"/>
              </w:rPr>
              <w:t>Udayanath Autonomous College of Science &amp; Technology</w:t>
            </w:r>
          </w:p>
        </w:tc>
        <w:tc>
          <w:tcPr>
            <w:tcW w:w="1932" w:type="dxa"/>
            <w:tcBorders>
              <w:top w:val="single" w:sz="12" w:space="0" w:color="8EAADB"/>
            </w:tcBorders>
          </w:tcPr>
          <w:p w14:paraId="71E0CB94" w14:textId="49128AB4" w:rsidR="00DC4AFE" w:rsidRPr="00DC4AFE" w:rsidRDefault="00DC4AFE" w:rsidP="00DC4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84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</w:t>
            </w:r>
            <w:r w:rsidRPr="00DC4AFE">
              <w:rPr>
                <w:rFonts w:ascii="Calibri" w:hAnsi="Calibri" w:cs="Calibri"/>
                <w:sz w:val="20"/>
                <w:szCs w:val="20"/>
              </w:rPr>
              <w:t>2020</w:t>
            </w:r>
          </w:p>
        </w:tc>
        <w:tc>
          <w:tcPr>
            <w:tcW w:w="2599" w:type="dxa"/>
            <w:tcBorders>
              <w:top w:val="single" w:sz="12" w:space="0" w:color="8EAADB"/>
            </w:tcBorders>
          </w:tcPr>
          <w:p w14:paraId="57EEDC08" w14:textId="77777777" w:rsidR="00DC4AFE" w:rsidRPr="00DC4AFE" w:rsidRDefault="00DC4AFE" w:rsidP="00A75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Calibri" w:hAnsi="Calibri" w:cs="Calibri"/>
                <w:sz w:val="20"/>
                <w:szCs w:val="20"/>
              </w:rPr>
            </w:pPr>
          </w:p>
          <w:p w14:paraId="017C1513" w14:textId="2B573806" w:rsidR="00DC4AFE" w:rsidRPr="00DC4AFE" w:rsidRDefault="00DC4AFE" w:rsidP="00DC4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09" w:right="285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      </w:t>
            </w:r>
            <w:r w:rsidRPr="00DC4AFE">
              <w:rPr>
                <w:rFonts w:ascii="Calibri" w:hAnsi="Calibri" w:cs="Calibri"/>
                <w:sz w:val="20"/>
                <w:szCs w:val="20"/>
              </w:rPr>
              <w:t>68.81%</w:t>
            </w:r>
          </w:p>
        </w:tc>
      </w:tr>
      <w:tr w:rsidR="00DC4AFE" w14:paraId="6EB21845" w14:textId="77777777" w:rsidTr="00DC4AFE">
        <w:trPr>
          <w:trHeight w:val="764"/>
        </w:trPr>
        <w:tc>
          <w:tcPr>
            <w:tcW w:w="2949" w:type="dxa"/>
          </w:tcPr>
          <w:p w14:paraId="1009C77B" w14:textId="400BEF68" w:rsidR="00DC4AFE" w:rsidRPr="00DC4AFE" w:rsidRDefault="00DC4AFE" w:rsidP="00DC4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</w:t>
            </w:r>
            <w:r w:rsidRPr="00DC4AFE">
              <w:rPr>
                <w:rFonts w:ascii="Calibri" w:hAnsi="Calibri" w:cs="Calibri"/>
                <w:sz w:val="20"/>
                <w:szCs w:val="20"/>
                <w:vertAlign w:val="superscript"/>
              </w:rPr>
              <w:t>th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DC4AFE">
              <w:rPr>
                <w:rFonts w:ascii="Calibri" w:hAnsi="Calibri" w:cs="Calibri"/>
                <w:sz w:val="20"/>
                <w:szCs w:val="20"/>
              </w:rPr>
              <w:t>Science</w:t>
            </w:r>
          </w:p>
        </w:tc>
        <w:tc>
          <w:tcPr>
            <w:tcW w:w="4578" w:type="dxa"/>
          </w:tcPr>
          <w:p w14:paraId="5ED6CAAE" w14:textId="356069D7" w:rsidR="00DC4AFE" w:rsidRPr="00DC4AFE" w:rsidRDefault="00DC4AFE" w:rsidP="00DC4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               </w:t>
            </w:r>
            <w:r w:rsidRPr="00DC4AFE">
              <w:rPr>
                <w:rFonts w:ascii="Calibri" w:hAnsi="Calibri" w:cs="Calibri"/>
                <w:sz w:val="20"/>
                <w:szCs w:val="20"/>
              </w:rPr>
              <w:t>Shailabala Women's College</w:t>
            </w:r>
          </w:p>
        </w:tc>
        <w:tc>
          <w:tcPr>
            <w:tcW w:w="1932" w:type="dxa"/>
          </w:tcPr>
          <w:p w14:paraId="7FF38E35" w14:textId="675FE664" w:rsidR="00DC4AFE" w:rsidRPr="00DC4AFE" w:rsidRDefault="00DC4AFE" w:rsidP="00DC4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75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</w:t>
            </w:r>
            <w:r w:rsidRPr="00DC4AFE">
              <w:rPr>
                <w:rFonts w:ascii="Calibri" w:hAnsi="Calibri" w:cs="Calibri"/>
                <w:sz w:val="20"/>
                <w:szCs w:val="20"/>
              </w:rPr>
              <w:t>2017</w:t>
            </w:r>
          </w:p>
        </w:tc>
        <w:tc>
          <w:tcPr>
            <w:tcW w:w="2599" w:type="dxa"/>
          </w:tcPr>
          <w:p w14:paraId="47A70D32" w14:textId="77777777" w:rsidR="00DC4AFE" w:rsidRPr="00DC4AFE" w:rsidRDefault="00DC4AFE" w:rsidP="00DC4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5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C4AFE">
              <w:rPr>
                <w:rFonts w:ascii="Calibri" w:hAnsi="Calibri" w:cs="Calibri"/>
                <w:sz w:val="20"/>
                <w:szCs w:val="20"/>
              </w:rPr>
              <w:t>53.5%</w:t>
            </w:r>
          </w:p>
        </w:tc>
      </w:tr>
      <w:tr w:rsidR="00DC4AFE" w14:paraId="5E6C1922" w14:textId="77777777" w:rsidTr="00DC4AFE">
        <w:trPr>
          <w:trHeight w:val="182"/>
        </w:trPr>
        <w:tc>
          <w:tcPr>
            <w:tcW w:w="2949" w:type="dxa"/>
          </w:tcPr>
          <w:p w14:paraId="4159F87E" w14:textId="77777777" w:rsidR="00DC4AFE" w:rsidRPr="00DC4AFE" w:rsidRDefault="00DC4AFE" w:rsidP="00DC4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6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C4AFE">
              <w:rPr>
                <w:rFonts w:ascii="Calibri" w:hAnsi="Calibri" w:cs="Calibri"/>
                <w:sz w:val="20"/>
                <w:szCs w:val="20"/>
              </w:rPr>
              <w:t>10th</w:t>
            </w:r>
          </w:p>
        </w:tc>
        <w:tc>
          <w:tcPr>
            <w:tcW w:w="4578" w:type="dxa"/>
          </w:tcPr>
          <w:p w14:paraId="7D9BD07C" w14:textId="722867F4" w:rsidR="00DC4AFE" w:rsidRDefault="00DC4AFE" w:rsidP="00DC4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                 </w:t>
            </w:r>
            <w:r w:rsidRPr="00DC4AFE">
              <w:rPr>
                <w:rFonts w:ascii="Calibri" w:hAnsi="Calibri" w:cs="Calibri"/>
                <w:sz w:val="20"/>
                <w:szCs w:val="20"/>
              </w:rPr>
              <w:t>Saraswati Vidya Mandir</w:t>
            </w:r>
          </w:p>
          <w:p w14:paraId="339EC321" w14:textId="16BD7770" w:rsidR="00DC4AFE" w:rsidRPr="00DC4AFE" w:rsidRDefault="00DC4AFE" w:rsidP="00DC4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2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32" w:type="dxa"/>
          </w:tcPr>
          <w:p w14:paraId="6CB09C28" w14:textId="62901E55" w:rsidR="00DC4AFE" w:rsidRPr="00DC4AFE" w:rsidRDefault="00DC4AFE" w:rsidP="00DC4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7"/>
              <w:ind w:right="584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C76DB2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 </w:t>
            </w:r>
            <w:r w:rsidRPr="00DC4AFE">
              <w:rPr>
                <w:rFonts w:ascii="Calibri" w:hAnsi="Calibri" w:cs="Calibri"/>
                <w:sz w:val="20"/>
                <w:szCs w:val="20"/>
              </w:rPr>
              <w:t>2015</w:t>
            </w:r>
          </w:p>
        </w:tc>
        <w:tc>
          <w:tcPr>
            <w:tcW w:w="2599" w:type="dxa"/>
          </w:tcPr>
          <w:p w14:paraId="4E639C32" w14:textId="77777777" w:rsidR="00DC4AFE" w:rsidRPr="00DC4AFE" w:rsidRDefault="00DC4AFE" w:rsidP="00DC4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7"/>
              <w:ind w:right="285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C4AFE">
              <w:rPr>
                <w:rFonts w:ascii="Calibri" w:hAnsi="Calibri" w:cs="Calibri"/>
                <w:sz w:val="20"/>
                <w:szCs w:val="20"/>
              </w:rPr>
              <w:t>81.8%</w:t>
            </w:r>
          </w:p>
        </w:tc>
      </w:tr>
    </w:tbl>
    <w:p w14:paraId="6B4EFD01" w14:textId="77777777" w:rsidR="00DC4AFE" w:rsidRPr="0032685D" w:rsidRDefault="00DC4AFE" w:rsidP="00DC4AFE">
      <w:pPr>
        <w:pStyle w:val="ResumeList"/>
        <w:ind w:left="720"/>
        <w:jc w:val="both"/>
        <w:rPr>
          <w:rFonts w:ascii="Calibri" w:hAnsi="Calibri" w:cs="Calibri"/>
        </w:rPr>
      </w:pPr>
    </w:p>
    <w:sectPr w:rsidR="00DC4AFE" w:rsidRPr="0032685D" w:rsidSect="008F3CA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 w:code="1"/>
      <w:pgMar w:top="965" w:right="1080" w:bottom="965" w:left="108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162B54" w14:textId="77777777" w:rsidR="00576D30" w:rsidRDefault="00576D30">
      <w:r>
        <w:separator/>
      </w:r>
    </w:p>
  </w:endnote>
  <w:endnote w:type="continuationSeparator" w:id="0">
    <w:p w14:paraId="59586525" w14:textId="77777777" w:rsidR="00576D30" w:rsidRDefault="00576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45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E6A7C" w14:textId="77777777" w:rsidR="00B52173" w:rsidRDefault="005E584A" w:rsidP="004A5F9C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 w:rsidR="00B5217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480111" w14:textId="77777777" w:rsidR="00B52173" w:rsidRDefault="00B52173" w:rsidP="00B5217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17E70" w14:textId="77777777" w:rsidR="00B52173" w:rsidRPr="00B52173" w:rsidRDefault="005E584A" w:rsidP="004A5F9C">
    <w:pPr>
      <w:pStyle w:val="Footer"/>
      <w:framePr w:wrap="around" w:vAnchor="text" w:hAnchor="margin" w:y="1"/>
      <w:rPr>
        <w:rStyle w:val="PageNumber"/>
        <w:rFonts w:ascii="Avenir 45" w:hAnsi="Avenir 45"/>
        <w:sz w:val="20"/>
        <w:szCs w:val="20"/>
      </w:rPr>
    </w:pPr>
    <w:r w:rsidRPr="00B52173">
      <w:rPr>
        <w:rStyle w:val="PageNumber"/>
        <w:rFonts w:ascii="Avenir 45" w:hAnsi="Avenir 45"/>
        <w:sz w:val="20"/>
        <w:szCs w:val="20"/>
      </w:rPr>
      <w:fldChar w:fldCharType="begin"/>
    </w:r>
    <w:r w:rsidR="00B52173" w:rsidRPr="00B52173">
      <w:rPr>
        <w:rStyle w:val="PageNumber"/>
        <w:rFonts w:ascii="Avenir 45" w:hAnsi="Avenir 45"/>
        <w:sz w:val="20"/>
        <w:szCs w:val="20"/>
      </w:rPr>
      <w:instrText xml:space="preserve">PAGE  </w:instrText>
    </w:r>
    <w:r w:rsidRPr="00B52173">
      <w:rPr>
        <w:rStyle w:val="PageNumber"/>
        <w:rFonts w:ascii="Avenir 45" w:hAnsi="Avenir 45"/>
        <w:sz w:val="20"/>
        <w:szCs w:val="20"/>
      </w:rPr>
      <w:fldChar w:fldCharType="separate"/>
    </w:r>
    <w:r w:rsidR="007C06D6">
      <w:rPr>
        <w:rStyle w:val="PageNumber"/>
        <w:rFonts w:ascii="Avenir 45" w:hAnsi="Avenir 45"/>
        <w:noProof/>
        <w:sz w:val="20"/>
        <w:szCs w:val="20"/>
      </w:rPr>
      <w:t>2</w:t>
    </w:r>
    <w:r w:rsidRPr="00B52173">
      <w:rPr>
        <w:rStyle w:val="PageNumber"/>
        <w:rFonts w:ascii="Avenir 45" w:hAnsi="Avenir 45"/>
        <w:sz w:val="20"/>
        <w:szCs w:val="20"/>
      </w:rPr>
      <w:fldChar w:fldCharType="end"/>
    </w:r>
  </w:p>
  <w:p w14:paraId="3F8C3D98" w14:textId="77777777" w:rsidR="00B52173" w:rsidRDefault="00B52173" w:rsidP="00B52173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1FE7C" w14:textId="77777777" w:rsidR="0072665C" w:rsidRDefault="0072665C" w:rsidP="001F5B7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B4FFD4" w14:textId="77777777" w:rsidR="00576D30" w:rsidRDefault="00576D30">
      <w:r>
        <w:separator/>
      </w:r>
    </w:p>
  </w:footnote>
  <w:footnote w:type="continuationSeparator" w:id="0">
    <w:p w14:paraId="11EC88A8" w14:textId="77777777" w:rsidR="00576D30" w:rsidRDefault="00576D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566DF" w14:textId="77777777" w:rsidR="00874223" w:rsidRDefault="00874223"/>
  <w:p w14:paraId="7FD8674D" w14:textId="77777777" w:rsidR="00B478A8" w:rsidRDefault="00B478A8"/>
  <w:p w14:paraId="2C000390" w14:textId="77777777" w:rsidR="00B478A8" w:rsidRDefault="00B478A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39115" w14:textId="77777777" w:rsidR="004B3E91" w:rsidRDefault="00B52173" w:rsidP="00B52173">
    <w:pPr>
      <w:pStyle w:val="ResumeName"/>
    </w:pPr>
    <w:r w:rsidRPr="00B52173">
      <w:rPr>
        <w:rFonts w:ascii="Avenir 45" w:hAnsi="Avenir 45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C4685" w14:textId="77777777" w:rsidR="0072665C" w:rsidRPr="00E47469" w:rsidRDefault="004B3E91" w:rsidP="00B52173">
    <w:pPr>
      <w:pStyle w:val="ResumeName"/>
    </w:pP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CFC409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A4B1812"/>
    <w:multiLevelType w:val="hybridMultilevel"/>
    <w:tmpl w:val="5284F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44BFE"/>
    <w:multiLevelType w:val="hybridMultilevel"/>
    <w:tmpl w:val="0FA0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31066"/>
    <w:multiLevelType w:val="hybridMultilevel"/>
    <w:tmpl w:val="ADE24C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379A3"/>
    <w:multiLevelType w:val="hybridMultilevel"/>
    <w:tmpl w:val="6C74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41360"/>
    <w:multiLevelType w:val="hybridMultilevel"/>
    <w:tmpl w:val="E2E06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42E55"/>
    <w:multiLevelType w:val="hybridMultilevel"/>
    <w:tmpl w:val="3C7CAE1A"/>
    <w:lvl w:ilvl="0" w:tplc="C1EE65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1027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C030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DA49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A7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342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BAA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24C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E487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A0E289E"/>
    <w:multiLevelType w:val="multilevel"/>
    <w:tmpl w:val="D436B4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A41368E"/>
    <w:multiLevelType w:val="hybridMultilevel"/>
    <w:tmpl w:val="235E473E"/>
    <w:lvl w:ilvl="0" w:tplc="36AEFAD4">
      <w:numFmt w:val="bullet"/>
      <w:lvlText w:val="•"/>
      <w:lvlJc w:val="left"/>
      <w:pPr>
        <w:ind w:left="1080" w:hanging="360"/>
      </w:pPr>
      <w:rPr>
        <w:rFonts w:ascii="Avenir 45" w:eastAsia="Times New Roman" w:hAnsi="Avenir 45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CB1356"/>
    <w:multiLevelType w:val="hybridMultilevel"/>
    <w:tmpl w:val="E47ADB3E"/>
    <w:lvl w:ilvl="0" w:tplc="8954E9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C24C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5446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FE6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36D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C2E0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426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7A23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C2A9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61C119A"/>
    <w:multiLevelType w:val="hybridMultilevel"/>
    <w:tmpl w:val="F25A1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783711"/>
    <w:multiLevelType w:val="hybridMultilevel"/>
    <w:tmpl w:val="8BCCA8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EB7888"/>
    <w:multiLevelType w:val="hybridMultilevel"/>
    <w:tmpl w:val="A70A97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7935D8"/>
    <w:multiLevelType w:val="multilevel"/>
    <w:tmpl w:val="A2FAF2E4"/>
    <w:lvl w:ilvl="0">
      <w:start w:val="1"/>
      <w:numFmt w:val="bullet"/>
      <w:pStyle w:val="Heading1"/>
      <w:lvlText w:val="•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49852CCD"/>
    <w:multiLevelType w:val="multilevel"/>
    <w:tmpl w:val="F3E08DAC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585A2D9A"/>
    <w:multiLevelType w:val="hybridMultilevel"/>
    <w:tmpl w:val="3E300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EE0C6B"/>
    <w:multiLevelType w:val="hybridMultilevel"/>
    <w:tmpl w:val="1D50D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0F1917"/>
    <w:multiLevelType w:val="hybridMultilevel"/>
    <w:tmpl w:val="474A64DE"/>
    <w:lvl w:ilvl="0" w:tplc="7EDE7754">
      <w:numFmt w:val="bullet"/>
      <w:lvlText w:val="•"/>
      <w:lvlJc w:val="left"/>
      <w:pPr>
        <w:ind w:left="1080" w:hanging="360"/>
      </w:pPr>
      <w:rPr>
        <w:rFonts w:ascii="Avenir 45" w:eastAsia="Times New Roman" w:hAnsi="Avenir 45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4"/>
  </w:num>
  <w:num w:numId="4">
    <w:abstractNumId w:val="13"/>
  </w:num>
  <w:num w:numId="5">
    <w:abstractNumId w:val="15"/>
  </w:num>
  <w:num w:numId="6">
    <w:abstractNumId w:val="17"/>
  </w:num>
  <w:num w:numId="7">
    <w:abstractNumId w:val="12"/>
  </w:num>
  <w:num w:numId="8">
    <w:abstractNumId w:val="8"/>
  </w:num>
  <w:num w:numId="9">
    <w:abstractNumId w:val="1"/>
  </w:num>
  <w:num w:numId="10">
    <w:abstractNumId w:val="3"/>
  </w:num>
  <w:num w:numId="11">
    <w:abstractNumId w:val="5"/>
  </w:num>
  <w:num w:numId="12">
    <w:abstractNumId w:val="10"/>
  </w:num>
  <w:num w:numId="13">
    <w:abstractNumId w:val="2"/>
  </w:num>
  <w:num w:numId="14">
    <w:abstractNumId w:val="4"/>
  </w:num>
  <w:num w:numId="15">
    <w:abstractNumId w:val="11"/>
  </w:num>
  <w:num w:numId="16">
    <w:abstractNumId w:val="16"/>
  </w:num>
  <w:num w:numId="17">
    <w:abstractNumId w:val="14"/>
  </w:num>
  <w:num w:numId="18">
    <w:abstractNumId w:val="6"/>
  </w:num>
  <w:num w:numId="19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1"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 fill="f" fillcolor="window" stroke="f">
      <v:fill color="window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5B7A"/>
    <w:rsid w:val="00001E8E"/>
    <w:rsid w:val="00004FBA"/>
    <w:rsid w:val="00025458"/>
    <w:rsid w:val="00041F2B"/>
    <w:rsid w:val="00042C0E"/>
    <w:rsid w:val="00045DC4"/>
    <w:rsid w:val="0007148B"/>
    <w:rsid w:val="00077BBE"/>
    <w:rsid w:val="000A1CBA"/>
    <w:rsid w:val="000A6045"/>
    <w:rsid w:val="000A77AE"/>
    <w:rsid w:val="000B1E1D"/>
    <w:rsid w:val="000D369B"/>
    <w:rsid w:val="000E27C2"/>
    <w:rsid w:val="000E7523"/>
    <w:rsid w:val="00100F51"/>
    <w:rsid w:val="001025B2"/>
    <w:rsid w:val="00110A9D"/>
    <w:rsid w:val="00124386"/>
    <w:rsid w:val="00124E76"/>
    <w:rsid w:val="00145055"/>
    <w:rsid w:val="00147506"/>
    <w:rsid w:val="001522D4"/>
    <w:rsid w:val="00164410"/>
    <w:rsid w:val="0017396E"/>
    <w:rsid w:val="0017420D"/>
    <w:rsid w:val="001753C1"/>
    <w:rsid w:val="001775C5"/>
    <w:rsid w:val="00183480"/>
    <w:rsid w:val="001A54A0"/>
    <w:rsid w:val="001B24FD"/>
    <w:rsid w:val="001C205F"/>
    <w:rsid w:val="001C4AFA"/>
    <w:rsid w:val="001E4C49"/>
    <w:rsid w:val="001F0D92"/>
    <w:rsid w:val="001F5B7A"/>
    <w:rsid w:val="00201FA3"/>
    <w:rsid w:val="00202B44"/>
    <w:rsid w:val="0020385B"/>
    <w:rsid w:val="00217C7E"/>
    <w:rsid w:val="00226830"/>
    <w:rsid w:val="00230386"/>
    <w:rsid w:val="00231CBC"/>
    <w:rsid w:val="002362F8"/>
    <w:rsid w:val="00250FB5"/>
    <w:rsid w:val="00260D4D"/>
    <w:rsid w:val="00265E4B"/>
    <w:rsid w:val="002762FD"/>
    <w:rsid w:val="00290421"/>
    <w:rsid w:val="002907C9"/>
    <w:rsid w:val="002A3752"/>
    <w:rsid w:val="002B46BD"/>
    <w:rsid w:val="002C1000"/>
    <w:rsid w:val="002C4FEE"/>
    <w:rsid w:val="002E1135"/>
    <w:rsid w:val="002E53CD"/>
    <w:rsid w:val="002F3064"/>
    <w:rsid w:val="002F6DE8"/>
    <w:rsid w:val="003105FD"/>
    <w:rsid w:val="0032685D"/>
    <w:rsid w:val="00333EC0"/>
    <w:rsid w:val="003354D3"/>
    <w:rsid w:val="003405BD"/>
    <w:rsid w:val="00343D5B"/>
    <w:rsid w:val="00354EDB"/>
    <w:rsid w:val="00357C78"/>
    <w:rsid w:val="00375BD6"/>
    <w:rsid w:val="00380CF5"/>
    <w:rsid w:val="003A0BC3"/>
    <w:rsid w:val="003B52C5"/>
    <w:rsid w:val="003D1BB4"/>
    <w:rsid w:val="003D2514"/>
    <w:rsid w:val="003E0D7D"/>
    <w:rsid w:val="003F3968"/>
    <w:rsid w:val="0042269F"/>
    <w:rsid w:val="004357DF"/>
    <w:rsid w:val="0044426B"/>
    <w:rsid w:val="00464396"/>
    <w:rsid w:val="00474E7A"/>
    <w:rsid w:val="004770A1"/>
    <w:rsid w:val="00491044"/>
    <w:rsid w:val="00493FA2"/>
    <w:rsid w:val="004977D2"/>
    <w:rsid w:val="004A5F9C"/>
    <w:rsid w:val="004B2DE7"/>
    <w:rsid w:val="004B3E91"/>
    <w:rsid w:val="004B5C31"/>
    <w:rsid w:val="004B7BB9"/>
    <w:rsid w:val="004C1C18"/>
    <w:rsid w:val="004C6302"/>
    <w:rsid w:val="004C6AAD"/>
    <w:rsid w:val="004D0F7E"/>
    <w:rsid w:val="004D776E"/>
    <w:rsid w:val="004E2A62"/>
    <w:rsid w:val="004F73AA"/>
    <w:rsid w:val="00534893"/>
    <w:rsid w:val="00540459"/>
    <w:rsid w:val="005470E5"/>
    <w:rsid w:val="00550C97"/>
    <w:rsid w:val="00556721"/>
    <w:rsid w:val="005578C4"/>
    <w:rsid w:val="0056107E"/>
    <w:rsid w:val="00564DF0"/>
    <w:rsid w:val="005650BF"/>
    <w:rsid w:val="00574C9E"/>
    <w:rsid w:val="00576D30"/>
    <w:rsid w:val="00584A42"/>
    <w:rsid w:val="005A1398"/>
    <w:rsid w:val="005B20C3"/>
    <w:rsid w:val="005C1EC6"/>
    <w:rsid w:val="005E19F3"/>
    <w:rsid w:val="005E2334"/>
    <w:rsid w:val="005E584A"/>
    <w:rsid w:val="0062095D"/>
    <w:rsid w:val="00625538"/>
    <w:rsid w:val="00633D15"/>
    <w:rsid w:val="00634016"/>
    <w:rsid w:val="006376FA"/>
    <w:rsid w:val="006517F9"/>
    <w:rsid w:val="006534FC"/>
    <w:rsid w:val="00654E02"/>
    <w:rsid w:val="00675806"/>
    <w:rsid w:val="00681FA1"/>
    <w:rsid w:val="006C5A77"/>
    <w:rsid w:val="006D2506"/>
    <w:rsid w:val="006D2FB2"/>
    <w:rsid w:val="006D53C1"/>
    <w:rsid w:val="006F2E70"/>
    <w:rsid w:val="00700DF4"/>
    <w:rsid w:val="007073DC"/>
    <w:rsid w:val="0072244F"/>
    <w:rsid w:val="007248FE"/>
    <w:rsid w:val="0072665C"/>
    <w:rsid w:val="00734878"/>
    <w:rsid w:val="0075396C"/>
    <w:rsid w:val="00755BDC"/>
    <w:rsid w:val="0077282C"/>
    <w:rsid w:val="007744E4"/>
    <w:rsid w:val="007B0B01"/>
    <w:rsid w:val="007B51E9"/>
    <w:rsid w:val="007C06D6"/>
    <w:rsid w:val="007C0A4B"/>
    <w:rsid w:val="007C1F3E"/>
    <w:rsid w:val="007C2535"/>
    <w:rsid w:val="007D1A92"/>
    <w:rsid w:val="007F3BE9"/>
    <w:rsid w:val="007F4CF6"/>
    <w:rsid w:val="00810D17"/>
    <w:rsid w:val="00842F03"/>
    <w:rsid w:val="00851645"/>
    <w:rsid w:val="0086273E"/>
    <w:rsid w:val="008649DE"/>
    <w:rsid w:val="00874223"/>
    <w:rsid w:val="00882976"/>
    <w:rsid w:val="008B0A71"/>
    <w:rsid w:val="008B1A45"/>
    <w:rsid w:val="008B2952"/>
    <w:rsid w:val="008C0606"/>
    <w:rsid w:val="008D3A8B"/>
    <w:rsid w:val="008D4289"/>
    <w:rsid w:val="008E43C5"/>
    <w:rsid w:val="008E7664"/>
    <w:rsid w:val="008F16C7"/>
    <w:rsid w:val="008F3CAF"/>
    <w:rsid w:val="00902FAF"/>
    <w:rsid w:val="00916B18"/>
    <w:rsid w:val="009209D6"/>
    <w:rsid w:val="009313B6"/>
    <w:rsid w:val="0093496A"/>
    <w:rsid w:val="0094088C"/>
    <w:rsid w:val="00946256"/>
    <w:rsid w:val="009467EA"/>
    <w:rsid w:val="009473C7"/>
    <w:rsid w:val="00951080"/>
    <w:rsid w:val="00951E62"/>
    <w:rsid w:val="00966181"/>
    <w:rsid w:val="0097602F"/>
    <w:rsid w:val="009A0FE7"/>
    <w:rsid w:val="009C1F6D"/>
    <w:rsid w:val="009E3BC0"/>
    <w:rsid w:val="009E79CF"/>
    <w:rsid w:val="009F65F2"/>
    <w:rsid w:val="00A11DB6"/>
    <w:rsid w:val="00A1542D"/>
    <w:rsid w:val="00A26223"/>
    <w:rsid w:val="00A3257E"/>
    <w:rsid w:val="00A41C4C"/>
    <w:rsid w:val="00A43262"/>
    <w:rsid w:val="00A734E6"/>
    <w:rsid w:val="00A8275E"/>
    <w:rsid w:val="00A97F6B"/>
    <w:rsid w:val="00AC510F"/>
    <w:rsid w:val="00B035B3"/>
    <w:rsid w:val="00B10913"/>
    <w:rsid w:val="00B10CF5"/>
    <w:rsid w:val="00B12445"/>
    <w:rsid w:val="00B125BB"/>
    <w:rsid w:val="00B237C1"/>
    <w:rsid w:val="00B24061"/>
    <w:rsid w:val="00B37332"/>
    <w:rsid w:val="00B478A8"/>
    <w:rsid w:val="00B52173"/>
    <w:rsid w:val="00B71559"/>
    <w:rsid w:val="00B7203B"/>
    <w:rsid w:val="00B80DA9"/>
    <w:rsid w:val="00B83680"/>
    <w:rsid w:val="00BA5DA6"/>
    <w:rsid w:val="00BA7163"/>
    <w:rsid w:val="00BC1387"/>
    <w:rsid w:val="00BC308A"/>
    <w:rsid w:val="00BC4D97"/>
    <w:rsid w:val="00BC7F67"/>
    <w:rsid w:val="00BD5A9E"/>
    <w:rsid w:val="00BD6A47"/>
    <w:rsid w:val="00BE399B"/>
    <w:rsid w:val="00BE55EA"/>
    <w:rsid w:val="00BF269A"/>
    <w:rsid w:val="00BF7691"/>
    <w:rsid w:val="00C11D6B"/>
    <w:rsid w:val="00C120E3"/>
    <w:rsid w:val="00C16E7C"/>
    <w:rsid w:val="00C17A21"/>
    <w:rsid w:val="00C204F9"/>
    <w:rsid w:val="00C320AD"/>
    <w:rsid w:val="00C36136"/>
    <w:rsid w:val="00C46914"/>
    <w:rsid w:val="00C76DB2"/>
    <w:rsid w:val="00C96E3B"/>
    <w:rsid w:val="00C97139"/>
    <w:rsid w:val="00CB6C38"/>
    <w:rsid w:val="00CB7590"/>
    <w:rsid w:val="00CC50BE"/>
    <w:rsid w:val="00CD501B"/>
    <w:rsid w:val="00CE3C06"/>
    <w:rsid w:val="00CE7E4C"/>
    <w:rsid w:val="00CF1008"/>
    <w:rsid w:val="00D01D79"/>
    <w:rsid w:val="00D202F5"/>
    <w:rsid w:val="00D21202"/>
    <w:rsid w:val="00D3514F"/>
    <w:rsid w:val="00D40D5F"/>
    <w:rsid w:val="00D454FE"/>
    <w:rsid w:val="00D4753C"/>
    <w:rsid w:val="00D55EE4"/>
    <w:rsid w:val="00D5652C"/>
    <w:rsid w:val="00D74B48"/>
    <w:rsid w:val="00D8543E"/>
    <w:rsid w:val="00D86B59"/>
    <w:rsid w:val="00D903B9"/>
    <w:rsid w:val="00DA79F3"/>
    <w:rsid w:val="00DC4AFE"/>
    <w:rsid w:val="00DD274B"/>
    <w:rsid w:val="00DD4EAE"/>
    <w:rsid w:val="00DE3F58"/>
    <w:rsid w:val="00DE636D"/>
    <w:rsid w:val="00DF718B"/>
    <w:rsid w:val="00E013FD"/>
    <w:rsid w:val="00E01E90"/>
    <w:rsid w:val="00E251E6"/>
    <w:rsid w:val="00E311C8"/>
    <w:rsid w:val="00E35E62"/>
    <w:rsid w:val="00E37196"/>
    <w:rsid w:val="00E42843"/>
    <w:rsid w:val="00E47469"/>
    <w:rsid w:val="00E51C23"/>
    <w:rsid w:val="00E66D13"/>
    <w:rsid w:val="00E73098"/>
    <w:rsid w:val="00E82FC4"/>
    <w:rsid w:val="00E83D8F"/>
    <w:rsid w:val="00E84D5B"/>
    <w:rsid w:val="00E90893"/>
    <w:rsid w:val="00E95C0C"/>
    <w:rsid w:val="00EA49E8"/>
    <w:rsid w:val="00EC08FD"/>
    <w:rsid w:val="00EC0B48"/>
    <w:rsid w:val="00EC6E25"/>
    <w:rsid w:val="00ED04FD"/>
    <w:rsid w:val="00ED5D39"/>
    <w:rsid w:val="00F010EB"/>
    <w:rsid w:val="00F16379"/>
    <w:rsid w:val="00F31157"/>
    <w:rsid w:val="00F42AFF"/>
    <w:rsid w:val="00F54FD4"/>
    <w:rsid w:val="00F73E2F"/>
    <w:rsid w:val="00F82AA2"/>
    <w:rsid w:val="00F9410B"/>
    <w:rsid w:val="00FA4465"/>
    <w:rsid w:val="00FA71F2"/>
    <w:rsid w:val="00FB20E2"/>
    <w:rsid w:val="00FC0FAD"/>
    <w:rsid w:val="00FE0D23"/>
    <w:rsid w:val="00FE252E"/>
    <w:rsid w:val="00FF487B"/>
    <w:rsid w:val="00FF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indow" stroke="f">
      <v:fill color="window" on="f"/>
      <v:stroke on="f"/>
    </o:shapedefaults>
    <o:shapelayout v:ext="edit">
      <o:idmap v:ext="edit" data="1"/>
    </o:shapelayout>
  </w:shapeDefaults>
  <w:decimalSymbol w:val="."/>
  <w:listSeparator w:val=","/>
  <w14:docId w14:val="01E5CD58"/>
  <w15:docId w15:val="{2D3F378D-C6E9-4E38-ABC4-2B7B56DF5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1559"/>
    <w:rPr>
      <w:rFonts w:ascii="Palatino Linotype" w:hAnsi="Palatino Linotype"/>
      <w:sz w:val="24"/>
      <w:szCs w:val="24"/>
    </w:rPr>
  </w:style>
  <w:style w:type="paragraph" w:styleId="Heading1">
    <w:name w:val="heading 1"/>
    <w:basedOn w:val="Normal"/>
    <w:next w:val="Normal"/>
    <w:qFormat/>
    <w:rsid w:val="00B71559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71559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D04FD"/>
    <w:pPr>
      <w:keepNext/>
      <w:numPr>
        <w:ilvl w:val="2"/>
        <w:numId w:val="4"/>
      </w:numPr>
      <w:tabs>
        <w:tab w:val="left" w:pos="270"/>
        <w:tab w:val="left" w:pos="2160"/>
      </w:tabs>
      <w:outlineLvl w:val="2"/>
    </w:pPr>
    <w:rPr>
      <w:rFonts w:ascii="Times New Roman" w:hAnsi="Times New Roman"/>
      <w:b/>
      <w:sz w:val="22"/>
      <w:szCs w:val="20"/>
    </w:rPr>
  </w:style>
  <w:style w:type="paragraph" w:styleId="Heading4">
    <w:name w:val="heading 4"/>
    <w:basedOn w:val="Normal"/>
    <w:next w:val="Normal"/>
    <w:qFormat/>
    <w:rsid w:val="00842F03"/>
    <w:pPr>
      <w:keepNext/>
      <w:numPr>
        <w:ilvl w:val="3"/>
        <w:numId w:val="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842F03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42F03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42F03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842F03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842F03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next w:val="ListBullet2"/>
    <w:autoRedefine/>
    <w:rsid w:val="00B71559"/>
    <w:pPr>
      <w:keepNext/>
      <w:numPr>
        <w:numId w:val="2"/>
      </w:numPr>
      <w:outlineLvl w:val="0"/>
    </w:pPr>
  </w:style>
  <w:style w:type="paragraph" w:customStyle="1" w:styleId="ResumeName">
    <w:name w:val="Resume Name"/>
    <w:basedOn w:val="Heading1"/>
    <w:next w:val="ResumeHeading"/>
    <w:autoRedefine/>
    <w:rsid w:val="00B52173"/>
    <w:pPr>
      <w:numPr>
        <w:numId w:val="0"/>
      </w:numPr>
      <w:tabs>
        <w:tab w:val="right" w:pos="10080"/>
      </w:tabs>
      <w:spacing w:after="120"/>
    </w:pPr>
    <w:rPr>
      <w:rFonts w:ascii="Times New Roman" w:hAnsi="Times New Roman" w:cs="Times New Roman"/>
      <w:i/>
      <w:sz w:val="28"/>
      <w:szCs w:val="28"/>
    </w:rPr>
  </w:style>
  <w:style w:type="paragraph" w:customStyle="1" w:styleId="ResumeHeading">
    <w:name w:val="Resume Heading"/>
    <w:basedOn w:val="Heading2"/>
    <w:rsid w:val="00B71559"/>
    <w:pPr>
      <w:pBdr>
        <w:bottom w:val="single" w:sz="4" w:space="1" w:color="auto"/>
      </w:pBdr>
    </w:pPr>
    <w:rPr>
      <w:rFonts w:ascii="Times New Roman" w:hAnsi="Times New Roman"/>
    </w:rPr>
  </w:style>
  <w:style w:type="paragraph" w:customStyle="1" w:styleId="ResumeBullet">
    <w:name w:val="Resume Bullet"/>
    <w:basedOn w:val="Normal"/>
    <w:next w:val="ResumeBullet2"/>
    <w:rsid w:val="00B71559"/>
    <w:pPr>
      <w:keepLines/>
      <w:widowControl w:val="0"/>
      <w:numPr>
        <w:numId w:val="3"/>
      </w:numPr>
      <w:spacing w:before="60"/>
    </w:pPr>
    <w:rPr>
      <w:rFonts w:ascii="Times New Roman" w:hAnsi="Times New Roman"/>
      <w:sz w:val="20"/>
    </w:rPr>
  </w:style>
  <w:style w:type="paragraph" w:customStyle="1" w:styleId="ResumeBodyChar">
    <w:name w:val="Resume Body Char"/>
    <w:basedOn w:val="Normal"/>
    <w:link w:val="ResumeBodyCharChar"/>
    <w:rsid w:val="00B71559"/>
    <w:pPr>
      <w:spacing w:before="60"/>
    </w:pPr>
    <w:rPr>
      <w:rFonts w:ascii="Times New Roman" w:hAnsi="Times New Roman"/>
      <w:sz w:val="20"/>
    </w:rPr>
  </w:style>
  <w:style w:type="paragraph" w:styleId="ListBullet2">
    <w:name w:val="List Bullet 2"/>
    <w:basedOn w:val="Normal"/>
    <w:autoRedefine/>
    <w:rsid w:val="00B71559"/>
    <w:pPr>
      <w:keepNext/>
      <w:numPr>
        <w:numId w:val="1"/>
      </w:numPr>
      <w:outlineLvl w:val="1"/>
    </w:pPr>
  </w:style>
  <w:style w:type="paragraph" w:customStyle="1" w:styleId="ResumeBullet2">
    <w:name w:val="Resume Bullet 2"/>
    <w:rsid w:val="00B71559"/>
    <w:pPr>
      <w:numPr>
        <w:ilvl w:val="1"/>
        <w:numId w:val="3"/>
      </w:numPr>
    </w:pPr>
    <w:rPr>
      <w:noProof/>
    </w:rPr>
  </w:style>
  <w:style w:type="paragraph" w:customStyle="1" w:styleId="ResumeSkillSet">
    <w:name w:val="Resume SkillSet"/>
    <w:basedOn w:val="ResumeBodyChar"/>
    <w:link w:val="ResumeSkillSetChar"/>
    <w:autoRedefine/>
    <w:rsid w:val="00BA7163"/>
    <w:pPr>
      <w:keepLines/>
      <w:tabs>
        <w:tab w:val="left" w:pos="2160"/>
      </w:tabs>
      <w:jc w:val="center"/>
    </w:pPr>
    <w:rPr>
      <w:b/>
      <w:bCs/>
      <w:sz w:val="24"/>
    </w:rPr>
  </w:style>
  <w:style w:type="paragraph" w:customStyle="1" w:styleId="ResumeHeader">
    <w:name w:val="Resume Header"/>
    <w:basedOn w:val="ResumeName"/>
    <w:rsid w:val="00B71559"/>
    <w:pPr>
      <w:spacing w:before="120"/>
    </w:pPr>
  </w:style>
  <w:style w:type="paragraph" w:styleId="Header">
    <w:name w:val="header"/>
    <w:basedOn w:val="Normal"/>
    <w:rsid w:val="00B715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155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71559"/>
    <w:rPr>
      <w:rFonts w:ascii="Times New Roman" w:hAnsi="Times New Roman"/>
      <w:szCs w:val="20"/>
    </w:rPr>
  </w:style>
  <w:style w:type="paragraph" w:customStyle="1" w:styleId="ResumeCitation">
    <w:name w:val="Resume Citation"/>
    <w:basedOn w:val="ResumeBodyChar"/>
    <w:rsid w:val="00B71559"/>
    <w:pPr>
      <w:ind w:left="360" w:hanging="360"/>
    </w:pPr>
    <w:rPr>
      <w:bCs/>
    </w:rPr>
  </w:style>
  <w:style w:type="paragraph" w:customStyle="1" w:styleId="ResumeFooter">
    <w:name w:val="Resume Footer"/>
    <w:basedOn w:val="Normal"/>
    <w:rsid w:val="00B71559"/>
    <w:pPr>
      <w:jc w:val="both"/>
    </w:pPr>
    <w:rPr>
      <w:rFonts w:ascii="Times New Roman" w:hAnsi="Times New Roman"/>
      <w:i/>
      <w:sz w:val="16"/>
    </w:rPr>
  </w:style>
  <w:style w:type="paragraph" w:customStyle="1" w:styleId="ResumeLastSaved">
    <w:name w:val="Resume LastSaved"/>
    <w:rsid w:val="00B71559"/>
    <w:pPr>
      <w:jc w:val="center"/>
    </w:pPr>
    <w:rPr>
      <w:i/>
      <w:sz w:val="12"/>
    </w:rPr>
  </w:style>
  <w:style w:type="paragraph" w:customStyle="1" w:styleId="ResumeProject">
    <w:name w:val="Resume Project"/>
    <w:basedOn w:val="ResumeHeading"/>
    <w:next w:val="ResumeDatehidden"/>
    <w:rsid w:val="00B71559"/>
    <w:pPr>
      <w:pBdr>
        <w:bottom w:val="none" w:sz="0" w:space="0" w:color="auto"/>
      </w:pBdr>
      <w:spacing w:before="120" w:after="0"/>
    </w:pPr>
    <w:rPr>
      <w:i w:val="0"/>
      <w:sz w:val="20"/>
      <w:u w:val="single"/>
    </w:rPr>
  </w:style>
  <w:style w:type="paragraph" w:customStyle="1" w:styleId="ResumeList">
    <w:name w:val="Resume List"/>
    <w:link w:val="ResumeListChar"/>
    <w:rsid w:val="00B71559"/>
    <w:pPr>
      <w:spacing w:before="60"/>
    </w:pPr>
  </w:style>
  <w:style w:type="paragraph" w:customStyle="1" w:styleId="ResumeDatehidden">
    <w:name w:val="Resume Date (hidden)"/>
    <w:basedOn w:val="Normal"/>
    <w:next w:val="ResumeBullet"/>
    <w:rsid w:val="00B71559"/>
    <w:pPr>
      <w:keepLines/>
      <w:spacing w:before="60"/>
    </w:pPr>
    <w:rPr>
      <w:rFonts w:ascii="Times New Roman" w:hAnsi="Times New Roman"/>
      <w:b/>
      <w:vanish/>
      <w:sz w:val="20"/>
    </w:rPr>
  </w:style>
  <w:style w:type="character" w:styleId="PageNumber">
    <w:name w:val="page number"/>
    <w:basedOn w:val="DefaultParagraphFont"/>
    <w:rsid w:val="00B71559"/>
  </w:style>
  <w:style w:type="table" w:styleId="TableGrid">
    <w:name w:val="Table Grid"/>
    <w:basedOn w:val="TableNormal"/>
    <w:rsid w:val="00290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ltext1">
    <w:name w:val="alltext1"/>
    <w:basedOn w:val="DefaultParagraphFont"/>
    <w:rsid w:val="00C46914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character" w:customStyle="1" w:styleId="ResumeBodyCharChar">
    <w:name w:val="Resume Body Char Char"/>
    <w:basedOn w:val="DefaultParagraphFont"/>
    <w:link w:val="ResumeBodyChar"/>
    <w:rsid w:val="002C4FEE"/>
    <w:rPr>
      <w:szCs w:val="24"/>
      <w:lang w:val="en-US" w:eastAsia="en-US" w:bidi="ar-SA"/>
    </w:rPr>
  </w:style>
  <w:style w:type="paragraph" w:customStyle="1" w:styleId="EnterYourName">
    <w:name w:val="Enter Your Name"/>
    <w:basedOn w:val="ResumeHeader"/>
    <w:rsid w:val="004357DF"/>
    <w:pPr>
      <w:jc w:val="right"/>
    </w:pPr>
    <w:rPr>
      <w:iCs/>
    </w:rPr>
  </w:style>
  <w:style w:type="character" w:customStyle="1" w:styleId="ResumeSkillSetChar">
    <w:name w:val="Resume SkillSet Char"/>
    <w:basedOn w:val="DefaultParagraphFont"/>
    <w:link w:val="ResumeSkillSet"/>
    <w:rsid w:val="00BA7163"/>
    <w:rPr>
      <w:b/>
      <w:bCs/>
      <w:sz w:val="24"/>
      <w:szCs w:val="24"/>
      <w:lang w:val="en-US" w:eastAsia="en-US" w:bidi="ar-SA"/>
    </w:rPr>
  </w:style>
  <w:style w:type="paragraph" w:customStyle="1" w:styleId="ProjectDates">
    <w:name w:val="Project Dates"/>
    <w:basedOn w:val="Date"/>
    <w:rsid w:val="00D74B48"/>
    <w:rPr>
      <w:rFonts w:ascii="Times New Roman" w:hAnsi="Times New Roman"/>
      <w:b/>
      <w:sz w:val="20"/>
    </w:rPr>
  </w:style>
  <w:style w:type="paragraph" w:customStyle="1" w:styleId="IndividualProfile">
    <w:name w:val="Individual Profile"/>
    <w:basedOn w:val="ResumeHeader"/>
    <w:rsid w:val="000E7523"/>
    <w:rPr>
      <w:iCs/>
      <w:sz w:val="32"/>
      <w:szCs w:val="20"/>
    </w:rPr>
  </w:style>
  <w:style w:type="paragraph" w:styleId="Date">
    <w:name w:val="Date"/>
    <w:basedOn w:val="Normal"/>
    <w:next w:val="Normal"/>
    <w:rsid w:val="00D74B48"/>
  </w:style>
  <w:style w:type="character" w:customStyle="1" w:styleId="ResumeListChar">
    <w:name w:val="Resume List Char"/>
    <w:basedOn w:val="DefaultParagraphFont"/>
    <w:link w:val="ResumeList"/>
    <w:rsid w:val="00842F03"/>
    <w:rPr>
      <w:lang w:val="en-US" w:eastAsia="en-US" w:bidi="ar-SA"/>
    </w:rPr>
  </w:style>
  <w:style w:type="character" w:styleId="Hyperlink">
    <w:name w:val="Hyperlink"/>
    <w:basedOn w:val="DefaultParagraphFont"/>
    <w:rsid w:val="00842F03"/>
    <w:rPr>
      <w:color w:val="0000FF"/>
      <w:u w:val="single"/>
    </w:rPr>
  </w:style>
  <w:style w:type="character" w:customStyle="1" w:styleId="EmailStyle44">
    <w:name w:val="EmailStyle44"/>
    <w:basedOn w:val="DefaultParagraphFont"/>
    <w:semiHidden/>
    <w:rsid w:val="00851645"/>
    <w:rPr>
      <w:rFonts w:ascii="Bookman Old Style" w:hAnsi="Bookman Old Style"/>
      <w:b w:val="0"/>
      <w:bCs w:val="0"/>
      <w:i w:val="0"/>
      <w:iCs w:val="0"/>
      <w:strike w:val="0"/>
      <w:color w:val="auto"/>
      <w:sz w:val="22"/>
      <w:szCs w:val="22"/>
      <w:u w:val="none"/>
    </w:rPr>
  </w:style>
  <w:style w:type="paragraph" w:customStyle="1" w:styleId="Achievement">
    <w:name w:val="Achievement"/>
    <w:basedOn w:val="BodyText"/>
    <w:rsid w:val="00E90893"/>
    <w:pPr>
      <w:suppressAutoHyphens/>
      <w:spacing w:after="60" w:line="220" w:lineRule="atLeast"/>
      <w:jc w:val="both"/>
    </w:pPr>
    <w:rPr>
      <w:rFonts w:ascii="Arial" w:hAnsi="Arial"/>
      <w:spacing w:val="-5"/>
      <w:sz w:val="20"/>
      <w:lang w:eastAsia="ar-SA"/>
    </w:rPr>
  </w:style>
  <w:style w:type="paragraph" w:styleId="BalloonText">
    <w:name w:val="Balloon Text"/>
    <w:basedOn w:val="Normal"/>
    <w:link w:val="BalloonTextChar"/>
    <w:rsid w:val="00902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2F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54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685D"/>
    <w:pPr>
      <w:spacing w:before="100" w:beforeAutospacing="1" w:after="100" w:afterAutospacing="1"/>
    </w:pPr>
    <w:rPr>
      <w:rFonts w:ascii="Times New Roman" w:eastAsiaTheme="minorEastAsia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3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60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6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caragher\Local%20Settings\Temporary%20Internet%20Files\OLK2\ResumeTemplate20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51745-2861-42E3-8D68-F960A8971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ResumeTemplate2001.dot</Template>
  <TotalTime>188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Profile</vt:lpstr>
    </vt:vector>
  </TitlesOfParts>
  <Company>Capgemini FS GBU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Profile</dc:title>
  <dc:creator>Resume Writer</dc:creator>
  <cp:lastModifiedBy>Moharana, Pipsita</cp:lastModifiedBy>
  <cp:revision>55</cp:revision>
  <cp:lastPrinted>2003-12-12T03:36:00Z</cp:lastPrinted>
  <dcterms:created xsi:type="dcterms:W3CDTF">2015-08-26T06:11:00Z</dcterms:created>
  <dcterms:modified xsi:type="dcterms:W3CDTF">2020-11-10T08:20:00Z</dcterms:modified>
</cp:coreProperties>
</file>