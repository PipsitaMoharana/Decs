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9888" w:type="dxa"/>
        <w:tblInd w:w="108" w:type="dxa"/>
        <w:shd w:val="clear" w:color="auto" w:fill="C6D9F1" w:themeFill="text2" w:themeFillTint="33"/>
        <w:tblLayout w:type="fixed"/>
        <w:tblLook w:val="01E0" w:firstRow="1" w:lastRow="1" w:firstColumn="1" w:lastColumn="1" w:noHBand="0" w:noVBand="0"/>
      </w:tblPr>
      <w:tblGrid>
        <w:gridCol w:w="29888"/>
      </w:tblGrid>
      <w:tr w:rsidR="00183480" w:rsidRPr="0032685D" w14:paraId="3592432C" w14:textId="77777777" w:rsidTr="00164410">
        <w:trPr>
          <w:trHeight w:val="1807"/>
        </w:trPr>
        <w:tc>
          <w:tcPr>
            <w:tcW w:w="29888" w:type="dxa"/>
            <w:shd w:val="clear" w:color="auto" w:fill="C6D9F1" w:themeFill="text2" w:themeFillTint="33"/>
          </w:tcPr>
          <w:p w14:paraId="30D490A3" w14:textId="15FEDE82" w:rsidR="0032685D" w:rsidRPr="0032685D" w:rsidRDefault="00164410" w:rsidP="00E90893">
            <w:pPr>
              <w:pStyle w:val="EnterYourName"/>
              <w:rPr>
                <w:rFonts w:ascii="Calibri" w:hAnsi="Calibri" w:cs="Calibri"/>
                <w:noProof/>
                <w:sz w:val="40"/>
                <w:szCs w:val="40"/>
              </w:rPr>
            </w:pPr>
            <w:r w:rsidRPr="0032685D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6361A651" wp14:editId="501498BB">
                  <wp:simplePos x="0" y="0"/>
                  <wp:positionH relativeFrom="column">
                    <wp:posOffset>16878300</wp:posOffset>
                  </wp:positionH>
                  <wp:positionV relativeFrom="paragraph">
                    <wp:posOffset>488315</wp:posOffset>
                  </wp:positionV>
                  <wp:extent cx="236855" cy="165735"/>
                  <wp:effectExtent l="0" t="0" r="0" b="0"/>
                  <wp:wrapNone/>
                  <wp:docPr id="29" name="Picture 28" descr="Free Google Maps Pointer Icon - Download Free Vector Art, Stock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 descr="Free Google Maps Pointer Icon - Download Free Vector Art, Stock ...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24061">
              <w:rPr>
                <w:noProof/>
              </w:rPr>
              <w:pict w14:anchorId="25D4D4A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0" o:spid="_x0000_s1032" type="#_x0000_t202" style="position:absolute;left:0;text-align:left;margin-left:1349.8pt;margin-top:35.3pt;width:66.05pt;height:20.9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" filled="f" stroked="f">
                  <v:textbox style="mso-next-textbox:#TextBox 30">
                    <w:txbxContent>
                      <w:p w14:paraId="15741677" w14:textId="77777777" w:rsidR="0032685D" w:rsidRDefault="0032685D" w:rsidP="0032685D">
                        <w:pPr>
                          <w:pStyle w:val="NormalWeb"/>
                          <w:spacing w:before="0" w:beforeAutospacing="0" w:after="0" w:afterAutospacing="0"/>
                        </w:pPr>
                        <w:r w:rsidRPr="0032685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Hyderabad</w:t>
                        </w:r>
                      </w:p>
                    </w:txbxContent>
                  </v:textbox>
                </v:shape>
              </w:pict>
            </w:r>
            <w:r w:rsidR="00B24061">
              <w:rPr>
                <w:noProof/>
              </w:rPr>
              <w:pict w14:anchorId="32723B82">
                <v:shape id="TextBox 26" o:spid="_x0000_s1030" type="#_x0000_t202" style="position:absolute;left:0;text-align:left;margin-left:6.45pt;margin-top:28.15pt;width:187.05pt;height:20.65pt;z-index:25165926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" filled="f" stroked="f">
                  <v:textbox style="mso-next-textbox:#TextBox 26;mso-fit-shape-to-text:t">
                    <w:txbxContent>
                      <w:p w14:paraId="39A48ACB" w14:textId="77777777" w:rsidR="0032685D" w:rsidRPr="0032685D" w:rsidRDefault="0032685D" w:rsidP="0032685D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32685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+91 7205835118</w:t>
                        </w:r>
                      </w:p>
                    </w:txbxContent>
                  </v:textbox>
                </v:shape>
              </w:pict>
            </w:r>
            <w:r w:rsidR="00230386" w:rsidRPr="0032685D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55168" behindDoc="0" locked="0" layoutInCell="1" allowOverlap="1" wp14:anchorId="70EDF76E" wp14:editId="4134235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410210</wp:posOffset>
                  </wp:positionV>
                  <wp:extent cx="175260" cy="175260"/>
                  <wp:effectExtent l="0" t="0" r="0" b="0"/>
                  <wp:wrapNone/>
                  <wp:docPr id="33" name="Picture 32" descr="java - Android Add border image to imageview - Stack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 descr="java - Android Add border image to imageview - Stack Overflow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24061">
              <w:rPr>
                <w:noProof/>
              </w:rPr>
              <w:pict w14:anchorId="78D33308">
                <v:shape id="TextBox 25" o:spid="_x0000_s1033" type="#_x0000_t202" style="position:absolute;left:0;text-align:left;margin-left:0;margin-top:.2pt;width:187.4pt;height:27.1pt;z-index:251661312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" filled="f" stroked="f">
                  <v:textbox style="mso-next-textbox:#TextBox 25">
                    <w:txbxContent>
                      <w:p w14:paraId="73BBA075" w14:textId="77777777" w:rsidR="0032685D" w:rsidRPr="0032685D" w:rsidRDefault="0032685D" w:rsidP="0032685D">
                        <w:pPr>
                          <w:pStyle w:val="NormalWeb"/>
                          <w:spacing w:before="0" w:beforeAutospacing="0" w:after="0" w:afterAutospacing="0"/>
                          <w:rPr>
                            <w:sz w:val="32"/>
                            <w:szCs w:val="32"/>
                          </w:rPr>
                        </w:pPr>
                        <w:r w:rsidRPr="0032685D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Pipsita Moharana</w:t>
                        </w:r>
                      </w:p>
                    </w:txbxContent>
                  </v:textbox>
                </v:shape>
              </w:pict>
            </w:r>
            <w:r w:rsidR="00B24061">
              <w:rPr>
                <w:rFonts w:ascii="Calibri" w:hAnsi="Calibri" w:cs="Calibri"/>
                <w:noProof/>
                <w:sz w:val="40"/>
                <w:szCs w:val="40"/>
              </w:rPr>
              <w:pict w14:anchorId="5959C067">
                <v:rect id="_x0000_s1026" style="position:absolute;left:0;text-align:left;margin-left:.1pt;margin-top:1.8pt;width:511pt;height:33.5pt;z-index:251657216;mso-position-horizontal-relative:text;mso-position-vertical-relative:text" filled="f" fillcolor="window" stroked="f"/>
              </w:pict>
            </w:r>
          </w:p>
          <w:p w14:paraId="65BD988D" w14:textId="62ACB093" w:rsidR="00183480" w:rsidRPr="0032685D" w:rsidRDefault="00B24061" w:rsidP="00E90893">
            <w:pPr>
              <w:pStyle w:val="EnterYourNam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</w:rPr>
              <w:pict w14:anchorId="63370B0E">
                <v:shape id="TextBox 27" o:spid="_x0000_s1029" type="#_x0000_t202" style="position:absolute;left:0;text-align:left;margin-left:11.45pt;margin-top:10.75pt;width:172.15pt;height:20.65pt;z-index:251658240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" filled="f" stroked="f">
                  <v:textbox style="mso-next-textbox:#TextBox 27;mso-fit-shape-to-text:t">
                    <w:txbxContent>
                      <w:p w14:paraId="3FFFC397" w14:textId="77777777" w:rsidR="0032685D" w:rsidRPr="0032685D" w:rsidRDefault="0032685D" w:rsidP="0032685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32685D"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pipsita1997@gmail.com</w:t>
                        </w:r>
                      </w:p>
                    </w:txbxContent>
                  </v:textbox>
                </v:shape>
              </w:pict>
            </w:r>
            <w:r w:rsidR="00230386" w:rsidRPr="0032685D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54144" behindDoc="0" locked="0" layoutInCell="1" allowOverlap="1" wp14:anchorId="51AFF78B" wp14:editId="083B84B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192405</wp:posOffset>
                  </wp:positionV>
                  <wp:extent cx="184150" cy="184150"/>
                  <wp:effectExtent l="0" t="0" r="0" b="0"/>
                  <wp:wrapNone/>
                  <wp:docPr id="7" name="Picture 6" descr="Email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Email 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3480" w:rsidRPr="0032685D">
              <w:rPr>
                <w:rFonts w:ascii="Calibri" w:hAnsi="Calibri" w:cs="Calibri"/>
                <w:noProof/>
                <w:sz w:val="20"/>
                <w:szCs w:val="20"/>
              </w:rPr>
              <w:tab/>
            </w:r>
          </w:p>
        </w:tc>
      </w:tr>
    </w:tbl>
    <w:p w14:paraId="4727C2AE" w14:textId="77777777" w:rsidR="00EC0B48" w:rsidRDefault="00EC0B48" w:rsidP="00183480">
      <w:pPr>
        <w:pStyle w:val="ResumeBodyChar"/>
        <w:pBdr>
          <w:bottom w:val="single" w:sz="8" w:space="1" w:color="auto"/>
        </w:pBdr>
        <w:spacing w:before="0"/>
        <w:rPr>
          <w:rFonts w:ascii="Calibri" w:hAnsi="Calibri" w:cs="Calibri"/>
          <w:b/>
          <w:i/>
          <w:sz w:val="24"/>
        </w:rPr>
      </w:pPr>
    </w:p>
    <w:p w14:paraId="5B6462ED" w14:textId="77777777" w:rsidR="00EC0B48" w:rsidRDefault="00EC0B48" w:rsidP="00183480">
      <w:pPr>
        <w:pStyle w:val="ResumeBodyChar"/>
        <w:pBdr>
          <w:bottom w:val="single" w:sz="8" w:space="1" w:color="auto"/>
        </w:pBdr>
        <w:spacing w:before="0"/>
        <w:rPr>
          <w:rFonts w:ascii="Calibri" w:hAnsi="Calibri" w:cs="Calibri"/>
          <w:b/>
          <w:i/>
          <w:sz w:val="24"/>
        </w:rPr>
      </w:pPr>
    </w:p>
    <w:p w14:paraId="35341682" w14:textId="77777777" w:rsidR="00183480" w:rsidRPr="0032685D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="Calibri" w:hAnsi="Calibri" w:cs="Calibri"/>
          <w:b/>
          <w:i/>
          <w:sz w:val="24"/>
        </w:rPr>
      </w:pPr>
      <w:r w:rsidRPr="0032685D">
        <w:rPr>
          <w:rFonts w:ascii="Calibri" w:hAnsi="Calibri" w:cs="Calibri"/>
          <w:b/>
          <w:i/>
          <w:sz w:val="24"/>
        </w:rPr>
        <w:t>Professional Summary</w:t>
      </w:r>
    </w:p>
    <w:p w14:paraId="2A504F19" w14:textId="77777777" w:rsidR="0032685D" w:rsidRPr="0032685D" w:rsidRDefault="0032685D" w:rsidP="0032685D">
      <w:pPr>
        <w:suppressAutoHyphens/>
        <w:ind w:left="720"/>
        <w:jc w:val="both"/>
        <w:rPr>
          <w:rFonts w:ascii="Calibri" w:hAnsi="Calibri" w:cs="Calibri"/>
          <w:sz w:val="20"/>
          <w:szCs w:val="20"/>
        </w:rPr>
      </w:pPr>
    </w:p>
    <w:p w14:paraId="65F72BB3" w14:textId="79B3D815" w:rsidR="00574C9E" w:rsidRPr="0032685D" w:rsidRDefault="00B10CF5" w:rsidP="007B0B01">
      <w:pPr>
        <w:numPr>
          <w:ilvl w:val="0"/>
          <w:numId w:val="11"/>
        </w:numPr>
        <w:suppressAutoHyphens/>
        <w:jc w:val="both"/>
        <w:rPr>
          <w:rFonts w:ascii="Calibri" w:hAnsi="Calibri" w:cs="Calibri"/>
          <w:sz w:val="20"/>
          <w:szCs w:val="20"/>
        </w:rPr>
      </w:pPr>
      <w:r w:rsidRPr="0032685D">
        <w:rPr>
          <w:rFonts w:ascii="Calibri" w:hAnsi="Calibri" w:cs="Calibri"/>
          <w:sz w:val="20"/>
          <w:szCs w:val="20"/>
        </w:rPr>
        <w:t xml:space="preserve">Having </w:t>
      </w:r>
      <w:proofErr w:type="gramStart"/>
      <w:r w:rsidR="00D5652C">
        <w:rPr>
          <w:rFonts w:ascii="Calibri" w:hAnsi="Calibri" w:cs="Calibri"/>
          <w:sz w:val="20"/>
          <w:szCs w:val="20"/>
        </w:rPr>
        <w:t>3</w:t>
      </w:r>
      <w:r w:rsidR="00D903B9">
        <w:rPr>
          <w:rFonts w:ascii="Calibri" w:hAnsi="Calibri" w:cs="Calibri"/>
          <w:sz w:val="20"/>
          <w:szCs w:val="20"/>
        </w:rPr>
        <w:t xml:space="preserve">.1 </w:t>
      </w:r>
      <w:r w:rsidR="009F65F2" w:rsidRPr="0032685D">
        <w:rPr>
          <w:rFonts w:ascii="Calibri" w:hAnsi="Calibri" w:cs="Calibri"/>
          <w:sz w:val="20"/>
          <w:szCs w:val="20"/>
        </w:rPr>
        <w:t xml:space="preserve"> years</w:t>
      </w:r>
      <w:proofErr w:type="gramEnd"/>
      <w:r w:rsidR="009F65F2" w:rsidRPr="0032685D">
        <w:rPr>
          <w:rFonts w:ascii="Calibri" w:hAnsi="Calibri" w:cs="Calibri"/>
          <w:sz w:val="20"/>
          <w:szCs w:val="20"/>
        </w:rPr>
        <w:t xml:space="preserve"> of experience in IT industry with an expertise in Guidewire PolicyCenter</w:t>
      </w:r>
      <w:r w:rsidR="006D2FB2">
        <w:rPr>
          <w:rFonts w:ascii="Calibri" w:hAnsi="Calibri" w:cs="Calibri"/>
          <w:sz w:val="20"/>
          <w:szCs w:val="20"/>
        </w:rPr>
        <w:t>(Integration and Configuration)</w:t>
      </w:r>
      <w:r w:rsidR="009F65F2" w:rsidRPr="0032685D">
        <w:rPr>
          <w:rFonts w:ascii="Calibri" w:hAnsi="Calibri" w:cs="Calibri"/>
          <w:sz w:val="20"/>
          <w:szCs w:val="20"/>
        </w:rPr>
        <w:t>.</w:t>
      </w:r>
    </w:p>
    <w:p w14:paraId="56546604" w14:textId="77777777" w:rsidR="00574C9E" w:rsidRPr="0032685D" w:rsidRDefault="00574C9E" w:rsidP="00E251E6">
      <w:pPr>
        <w:numPr>
          <w:ilvl w:val="0"/>
          <w:numId w:val="11"/>
        </w:numPr>
        <w:suppressAutoHyphens/>
        <w:jc w:val="both"/>
        <w:rPr>
          <w:rFonts w:ascii="Calibri" w:hAnsi="Calibri" w:cs="Calibri"/>
          <w:sz w:val="20"/>
          <w:szCs w:val="20"/>
        </w:rPr>
      </w:pPr>
      <w:r w:rsidRPr="0032685D">
        <w:rPr>
          <w:rFonts w:ascii="Calibri" w:hAnsi="Calibri" w:cs="Calibri"/>
          <w:sz w:val="20"/>
          <w:szCs w:val="20"/>
        </w:rPr>
        <w:t>Extremely adaptive towards new technology and work. Good ability in problem identification and provides an apt solution to it. Consistently met the objectives under high pressure / tough deadlines.</w:t>
      </w:r>
    </w:p>
    <w:p w14:paraId="7EDA882F" w14:textId="77777777" w:rsidR="006D2506" w:rsidRPr="0032685D" w:rsidRDefault="006D2506" w:rsidP="00E251E6">
      <w:pPr>
        <w:numPr>
          <w:ilvl w:val="0"/>
          <w:numId w:val="11"/>
        </w:numPr>
        <w:suppressAutoHyphens/>
        <w:jc w:val="both"/>
        <w:rPr>
          <w:rFonts w:ascii="Calibri" w:hAnsi="Calibri" w:cs="Calibri"/>
          <w:sz w:val="20"/>
          <w:szCs w:val="20"/>
        </w:rPr>
      </w:pPr>
      <w:r w:rsidRPr="0032685D">
        <w:rPr>
          <w:rFonts w:ascii="Calibri" w:hAnsi="Calibri" w:cs="Calibri"/>
          <w:sz w:val="20"/>
          <w:szCs w:val="20"/>
        </w:rPr>
        <w:t>Experienced in code integration and handling client side issues.</w:t>
      </w:r>
    </w:p>
    <w:p w14:paraId="20A76006" w14:textId="77777777" w:rsidR="006D2506" w:rsidRPr="0032685D" w:rsidRDefault="006D2506" w:rsidP="00E251E6">
      <w:pPr>
        <w:numPr>
          <w:ilvl w:val="0"/>
          <w:numId w:val="11"/>
        </w:numPr>
        <w:suppressAutoHyphens/>
        <w:jc w:val="both"/>
        <w:rPr>
          <w:rFonts w:ascii="Calibri" w:hAnsi="Calibri" w:cs="Calibri"/>
          <w:sz w:val="20"/>
          <w:szCs w:val="20"/>
        </w:rPr>
      </w:pPr>
      <w:r w:rsidRPr="0032685D">
        <w:rPr>
          <w:rFonts w:ascii="Calibri" w:hAnsi="Calibri" w:cs="Calibri"/>
          <w:sz w:val="20"/>
          <w:szCs w:val="20"/>
        </w:rPr>
        <w:t>Experience in different areas of development right from requirement gathering, planning, estimation, implementation, onshore/offshore coordination.</w:t>
      </w:r>
    </w:p>
    <w:p w14:paraId="501B7DDA" w14:textId="5EDE8458" w:rsidR="009E79CF" w:rsidRDefault="007D1A92" w:rsidP="00E251E6">
      <w:pPr>
        <w:numPr>
          <w:ilvl w:val="0"/>
          <w:numId w:val="11"/>
        </w:numPr>
        <w:suppressAutoHyphens/>
        <w:jc w:val="both"/>
        <w:rPr>
          <w:rFonts w:ascii="Calibri" w:hAnsi="Calibri" w:cs="Calibri"/>
          <w:sz w:val="20"/>
          <w:szCs w:val="20"/>
        </w:rPr>
      </w:pPr>
      <w:r w:rsidRPr="0032685D">
        <w:rPr>
          <w:rFonts w:ascii="Calibri" w:hAnsi="Calibri" w:cs="Calibri"/>
          <w:sz w:val="20"/>
          <w:szCs w:val="20"/>
        </w:rPr>
        <w:t>Good interpersonal skills,</w:t>
      </w:r>
      <w:r w:rsidR="00F73E2F">
        <w:rPr>
          <w:rFonts w:ascii="Calibri" w:hAnsi="Calibri" w:cs="Calibri"/>
          <w:sz w:val="20"/>
          <w:szCs w:val="20"/>
        </w:rPr>
        <w:t xml:space="preserve"> </w:t>
      </w:r>
      <w:proofErr w:type="spellStart"/>
      <w:proofErr w:type="gramStart"/>
      <w:r w:rsidRPr="0032685D">
        <w:rPr>
          <w:rFonts w:ascii="Calibri" w:hAnsi="Calibri" w:cs="Calibri"/>
          <w:sz w:val="20"/>
          <w:szCs w:val="20"/>
        </w:rPr>
        <w:t>commitment,result</w:t>
      </w:r>
      <w:proofErr w:type="spellEnd"/>
      <w:proofErr w:type="gramEnd"/>
      <w:r w:rsidRPr="0032685D">
        <w:rPr>
          <w:rFonts w:ascii="Calibri" w:hAnsi="Calibri" w:cs="Calibri"/>
          <w:sz w:val="20"/>
          <w:szCs w:val="20"/>
        </w:rPr>
        <w:t xml:space="preserve"> oriented, hard working with a quest and zeal to learn new technologies and undertaking challenging task.</w:t>
      </w:r>
    </w:p>
    <w:p w14:paraId="198815F0" w14:textId="2579CF54" w:rsidR="00D5652C" w:rsidRDefault="00D5652C" w:rsidP="00E251E6">
      <w:pPr>
        <w:numPr>
          <w:ilvl w:val="0"/>
          <w:numId w:val="11"/>
        </w:numPr>
        <w:suppressAutoHyphens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Experience in DB Concepts (SQL Server).</w:t>
      </w:r>
    </w:p>
    <w:p w14:paraId="4D138695" w14:textId="011EDD65" w:rsidR="00E51C23" w:rsidRDefault="00E51C23" w:rsidP="00E51C23">
      <w:pPr>
        <w:suppressAutoHyphens/>
        <w:jc w:val="both"/>
        <w:rPr>
          <w:rFonts w:ascii="Calibri" w:hAnsi="Calibri" w:cs="Calibri"/>
          <w:sz w:val="20"/>
          <w:szCs w:val="20"/>
        </w:rPr>
      </w:pPr>
    </w:p>
    <w:p w14:paraId="23B346CD" w14:textId="77777777" w:rsidR="00E51C23" w:rsidRDefault="00E51C23" w:rsidP="00E51C23">
      <w:pPr>
        <w:suppressAutoHyphens/>
        <w:jc w:val="both"/>
        <w:rPr>
          <w:rFonts w:ascii="Calibri" w:hAnsi="Calibri" w:cs="Calibri"/>
          <w:sz w:val="20"/>
          <w:szCs w:val="20"/>
        </w:rPr>
      </w:pPr>
    </w:p>
    <w:p w14:paraId="3BEB673D" w14:textId="77777777" w:rsidR="00290421" w:rsidRPr="0032685D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libri" w:hAnsi="Calibri" w:cs="Calibri"/>
          <w:sz w:val="24"/>
          <w:szCs w:val="24"/>
        </w:rPr>
      </w:pPr>
      <w:r w:rsidRPr="0032685D">
        <w:rPr>
          <w:rFonts w:ascii="Calibri" w:hAnsi="Calibri" w:cs="Calibri"/>
          <w:sz w:val="24"/>
          <w:szCs w:val="24"/>
        </w:rPr>
        <w:t>Professional Experience</w:t>
      </w:r>
    </w:p>
    <w:tbl>
      <w:tblPr>
        <w:tblW w:w="30132" w:type="dxa"/>
        <w:shd w:val="clear" w:color="auto" w:fill="C6D9F1" w:themeFill="text2" w:themeFillTint="33"/>
        <w:tblLook w:val="01E0" w:firstRow="1" w:lastRow="1" w:firstColumn="1" w:lastColumn="1" w:noHBand="0" w:noVBand="0"/>
      </w:tblPr>
      <w:tblGrid>
        <w:gridCol w:w="17675"/>
        <w:gridCol w:w="12457"/>
      </w:tblGrid>
      <w:tr w:rsidR="00842F03" w:rsidRPr="0032685D" w14:paraId="522C724D" w14:textId="77777777" w:rsidTr="00B035B3">
        <w:trPr>
          <w:trHeight w:val="242"/>
        </w:trPr>
        <w:tc>
          <w:tcPr>
            <w:tcW w:w="17675" w:type="dxa"/>
            <w:shd w:val="clear" w:color="auto" w:fill="C6D9F1" w:themeFill="text2" w:themeFillTint="33"/>
            <w:vAlign w:val="center"/>
          </w:tcPr>
          <w:p w14:paraId="50E45584" w14:textId="7343C5B9" w:rsidR="00842F03" w:rsidRPr="0032685D" w:rsidRDefault="00B10CF5" w:rsidP="00B10CF5">
            <w:pPr>
              <w:pStyle w:val="ResumeList"/>
              <w:spacing w:before="120"/>
              <w:rPr>
                <w:rFonts w:ascii="Calibri" w:hAnsi="Calibri" w:cs="Calibri"/>
                <w:b/>
                <w:bCs/>
              </w:rPr>
            </w:pPr>
            <w:proofErr w:type="spellStart"/>
            <w:r w:rsidRPr="0032685D">
              <w:rPr>
                <w:rFonts w:ascii="Calibri" w:hAnsi="Calibri" w:cs="Calibri"/>
                <w:b/>
              </w:rPr>
              <w:t>Guideone</w:t>
            </w:r>
            <w:proofErr w:type="spellEnd"/>
            <w:r w:rsidR="005470E5" w:rsidRPr="0032685D">
              <w:rPr>
                <w:rFonts w:ascii="Calibri" w:hAnsi="Calibri" w:cs="Calibri"/>
                <w:b/>
              </w:rPr>
              <w:t xml:space="preserve"> Insuranc</w:t>
            </w:r>
            <w:r w:rsidR="00E311C8">
              <w:rPr>
                <w:rFonts w:ascii="Calibri" w:hAnsi="Calibri" w:cs="Calibri"/>
                <w:b/>
              </w:rPr>
              <w:t xml:space="preserve">e </w:t>
            </w:r>
            <w:r w:rsidR="00D903B9">
              <w:rPr>
                <w:rFonts w:ascii="Calibri" w:hAnsi="Calibri" w:cs="Calibri"/>
                <w:b/>
              </w:rPr>
              <w:t xml:space="preserve">(2017 </w:t>
            </w:r>
            <w:r w:rsidR="00110A9D">
              <w:rPr>
                <w:rFonts w:ascii="Calibri" w:hAnsi="Calibri" w:cs="Calibri"/>
                <w:b/>
              </w:rPr>
              <w:t>–</w:t>
            </w:r>
            <w:r w:rsidR="00D903B9">
              <w:rPr>
                <w:rFonts w:ascii="Calibri" w:hAnsi="Calibri" w:cs="Calibri"/>
                <w:b/>
              </w:rPr>
              <w:t xml:space="preserve"> Till</w:t>
            </w:r>
            <w:r w:rsidR="00110A9D">
              <w:rPr>
                <w:rFonts w:ascii="Calibri" w:hAnsi="Calibri" w:cs="Calibri"/>
                <w:b/>
              </w:rPr>
              <w:t xml:space="preserve"> </w:t>
            </w:r>
            <w:r w:rsidR="00D903B9">
              <w:rPr>
                <w:rFonts w:ascii="Calibri" w:hAnsi="Calibri" w:cs="Calibri"/>
                <w:b/>
              </w:rPr>
              <w:t>Date)</w:t>
            </w:r>
          </w:p>
        </w:tc>
        <w:tc>
          <w:tcPr>
            <w:tcW w:w="12457" w:type="dxa"/>
            <w:shd w:val="clear" w:color="auto" w:fill="C6D9F1" w:themeFill="text2" w:themeFillTint="33"/>
            <w:vAlign w:val="center"/>
          </w:tcPr>
          <w:p w14:paraId="62B1984B" w14:textId="77777777" w:rsidR="00842F03" w:rsidRPr="0032685D" w:rsidRDefault="005C1EC6" w:rsidP="00E251E6">
            <w:pPr>
              <w:pStyle w:val="ResumeProjec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Cs w:val="20"/>
                <w:u w:val="none"/>
              </w:rPr>
            </w:pPr>
            <w:r>
              <w:rPr>
                <w:rFonts w:ascii="Calibri" w:hAnsi="Calibri" w:cs="Calibri"/>
                <w:szCs w:val="20"/>
                <w:u w:val="none"/>
              </w:rPr>
              <w:t>Oct 2017</w:t>
            </w:r>
            <w:r w:rsidR="00E90893" w:rsidRPr="0032685D">
              <w:rPr>
                <w:rFonts w:ascii="Calibri" w:hAnsi="Calibri" w:cs="Calibri"/>
                <w:szCs w:val="20"/>
                <w:u w:val="none"/>
              </w:rPr>
              <w:t xml:space="preserve"> </w:t>
            </w:r>
            <w:r w:rsidR="00E251E6" w:rsidRPr="0032685D">
              <w:rPr>
                <w:rFonts w:ascii="Calibri" w:hAnsi="Calibri" w:cs="Calibri"/>
                <w:szCs w:val="20"/>
                <w:u w:val="none"/>
              </w:rPr>
              <w:t xml:space="preserve">– </w:t>
            </w:r>
            <w:r w:rsidR="0075396C" w:rsidRPr="0032685D">
              <w:rPr>
                <w:rFonts w:ascii="Calibri" w:hAnsi="Calibri" w:cs="Calibri"/>
                <w:szCs w:val="20"/>
                <w:u w:val="none"/>
              </w:rPr>
              <w:t>Till Now</w:t>
            </w:r>
          </w:p>
        </w:tc>
      </w:tr>
      <w:tr w:rsidR="00842F03" w:rsidRPr="0032685D" w14:paraId="54113654" w14:textId="77777777" w:rsidTr="00B035B3">
        <w:trPr>
          <w:trHeight w:val="93"/>
        </w:trPr>
        <w:tc>
          <w:tcPr>
            <w:tcW w:w="17675" w:type="dxa"/>
            <w:shd w:val="clear" w:color="auto" w:fill="C6D9F1" w:themeFill="text2" w:themeFillTint="33"/>
            <w:vAlign w:val="center"/>
          </w:tcPr>
          <w:p w14:paraId="0E29D3E2" w14:textId="77777777" w:rsidR="00842F03" w:rsidRPr="0032685D" w:rsidRDefault="00E90893" w:rsidP="00077BBE">
            <w:pPr>
              <w:pStyle w:val="ResumeList"/>
              <w:spacing w:before="0"/>
              <w:rPr>
                <w:rFonts w:ascii="Calibri" w:hAnsi="Calibri" w:cs="Calibri"/>
                <w:b/>
                <w:bCs/>
                <w:i/>
              </w:rPr>
            </w:pPr>
            <w:r w:rsidRPr="0032685D">
              <w:rPr>
                <w:rFonts w:ascii="Calibri" w:hAnsi="Calibri" w:cs="Calibri"/>
                <w:b/>
                <w:i/>
              </w:rPr>
              <w:t xml:space="preserve">Developer </w:t>
            </w:r>
          </w:p>
        </w:tc>
        <w:tc>
          <w:tcPr>
            <w:tcW w:w="12457" w:type="dxa"/>
            <w:shd w:val="clear" w:color="auto" w:fill="C6D9F1" w:themeFill="text2" w:themeFillTint="33"/>
            <w:vAlign w:val="center"/>
          </w:tcPr>
          <w:p w14:paraId="75B24BC2" w14:textId="77777777" w:rsidR="00842F03" w:rsidRPr="0032685D" w:rsidRDefault="00842F03" w:rsidP="00077BBE">
            <w:pPr>
              <w:pStyle w:val="ResumeProject"/>
              <w:numPr>
                <w:ilvl w:val="0"/>
                <w:numId w:val="0"/>
              </w:numPr>
              <w:rPr>
                <w:rFonts w:ascii="Calibri" w:hAnsi="Calibri" w:cs="Calibri"/>
                <w:szCs w:val="20"/>
                <w:u w:val="none"/>
              </w:rPr>
            </w:pPr>
          </w:p>
        </w:tc>
      </w:tr>
    </w:tbl>
    <w:p w14:paraId="335E213D" w14:textId="77777777" w:rsidR="008649DE" w:rsidRPr="0032685D" w:rsidRDefault="00B10CF5" w:rsidP="005470E5">
      <w:pPr>
        <w:pStyle w:val="Achievement"/>
        <w:spacing w:before="60" w:after="0" w:line="240" w:lineRule="auto"/>
        <w:rPr>
          <w:rFonts w:ascii="Calibri" w:hAnsi="Calibri" w:cs="Calibri"/>
        </w:rPr>
      </w:pPr>
      <w:r w:rsidRPr="0032685D">
        <w:rPr>
          <w:rFonts w:ascii="Calibri" w:hAnsi="Calibri" w:cs="Calibri"/>
          <w:spacing w:val="0"/>
        </w:rPr>
        <w:t xml:space="preserve">GuideOne Insurance, is </w:t>
      </w:r>
      <w:proofErr w:type="gramStart"/>
      <w:r w:rsidRPr="0032685D">
        <w:rPr>
          <w:rFonts w:ascii="Calibri" w:hAnsi="Calibri" w:cs="Calibri"/>
          <w:spacing w:val="0"/>
        </w:rPr>
        <w:t>a</w:t>
      </w:r>
      <w:r w:rsidR="00BC7F67">
        <w:rPr>
          <w:rFonts w:ascii="Calibri" w:hAnsi="Calibri" w:cs="Calibri"/>
          <w:spacing w:val="0"/>
        </w:rPr>
        <w:t xml:space="preserve"> </w:t>
      </w:r>
      <w:r w:rsidRPr="0032685D">
        <w:rPr>
          <w:rFonts w:ascii="Calibri" w:hAnsi="Calibri" w:cs="Calibri"/>
          <w:spacing w:val="0"/>
        </w:rPr>
        <w:t xml:space="preserve"> niche</w:t>
      </w:r>
      <w:proofErr w:type="gramEnd"/>
      <w:r w:rsidRPr="0032685D">
        <w:rPr>
          <w:rFonts w:ascii="Calibri" w:hAnsi="Calibri" w:cs="Calibri"/>
          <w:spacing w:val="0"/>
        </w:rPr>
        <w:t xml:space="preserve"> market insurer based in West Des Moines, Iowa, and is one of the largest church insurers in the United States. The company is licensed in all 50 states</w:t>
      </w:r>
      <w:r w:rsidR="005470E5" w:rsidRPr="0032685D">
        <w:rPr>
          <w:rFonts w:ascii="Calibri" w:hAnsi="Calibri" w:cs="Calibri"/>
          <w:spacing w:val="0"/>
        </w:rPr>
        <w:t>.</w:t>
      </w:r>
      <w:r w:rsidRPr="0032685D">
        <w:rPr>
          <w:rFonts w:ascii="Calibri" w:hAnsi="Calibri" w:cs="Calibri"/>
          <w:spacing w:val="0"/>
        </w:rPr>
        <w:t xml:space="preserve"> Deloitte is providing Application maintenance services to client. Application maintenance is crucial for the </w:t>
      </w:r>
      <w:proofErr w:type="gramStart"/>
      <w:r w:rsidRPr="0032685D">
        <w:rPr>
          <w:rFonts w:ascii="Calibri" w:hAnsi="Calibri" w:cs="Calibri"/>
          <w:spacing w:val="0"/>
        </w:rPr>
        <w:t>client  for</w:t>
      </w:r>
      <w:proofErr w:type="gramEnd"/>
      <w:r w:rsidRPr="0032685D">
        <w:rPr>
          <w:rFonts w:ascii="Calibri" w:hAnsi="Calibri" w:cs="Calibri"/>
          <w:spacing w:val="0"/>
        </w:rPr>
        <w:t xml:space="preserve"> timely fix of the issues and error reported by customers as well as end users of the client’s application. This is an enhancement cum maintenance engagement for all </w:t>
      </w:r>
      <w:proofErr w:type="spellStart"/>
      <w:r w:rsidRPr="0032685D">
        <w:rPr>
          <w:rFonts w:ascii="Calibri" w:hAnsi="Calibri" w:cs="Calibri"/>
          <w:spacing w:val="0"/>
        </w:rPr>
        <w:t>Guideone</w:t>
      </w:r>
      <w:proofErr w:type="spellEnd"/>
      <w:r w:rsidRPr="0032685D">
        <w:rPr>
          <w:rFonts w:ascii="Calibri" w:hAnsi="Calibri" w:cs="Calibri"/>
          <w:spacing w:val="0"/>
        </w:rPr>
        <w:t xml:space="preserve"> applications that are supported by Deloitte.</w:t>
      </w:r>
      <w:r w:rsidR="005470E5" w:rsidRPr="0032685D">
        <w:rPr>
          <w:rFonts w:ascii="Calibri" w:hAnsi="Calibri" w:cs="Calibri"/>
          <w:spacing w:val="0"/>
        </w:rPr>
        <w:t xml:space="preserve"> </w:t>
      </w:r>
    </w:p>
    <w:p w14:paraId="5F34E54D" w14:textId="038C6DCD" w:rsidR="00D5652C" w:rsidRPr="00D5652C" w:rsidRDefault="00CB7590" w:rsidP="00D5652C">
      <w:pPr>
        <w:pStyle w:val="ResumeBullet2"/>
        <w:numPr>
          <w:ilvl w:val="0"/>
          <w:numId w:val="5"/>
        </w:numPr>
        <w:ind w:left="720"/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 xml:space="preserve">Requirements understanding from Client and </w:t>
      </w:r>
      <w:r w:rsidR="00916B18" w:rsidRPr="0032685D">
        <w:rPr>
          <w:rFonts w:ascii="Calibri" w:hAnsi="Calibri" w:cs="Calibri"/>
        </w:rPr>
        <w:t>Policy</w:t>
      </w:r>
      <w:r w:rsidRPr="0032685D">
        <w:rPr>
          <w:rFonts w:ascii="Calibri" w:hAnsi="Calibri" w:cs="Calibri"/>
        </w:rPr>
        <w:t xml:space="preserve">Center application using Gosu Classes, Business Rules and Processes, </w:t>
      </w:r>
      <w:r w:rsidR="00FB20E2">
        <w:rPr>
          <w:rFonts w:ascii="Calibri" w:hAnsi="Calibri" w:cs="Calibri"/>
        </w:rPr>
        <w:t>Product Model ,</w:t>
      </w:r>
      <w:r w:rsidRPr="0032685D">
        <w:rPr>
          <w:rFonts w:ascii="Calibri" w:hAnsi="Calibri" w:cs="Calibri"/>
        </w:rPr>
        <w:t>Data model extensions and Field Validations</w:t>
      </w:r>
      <w:r w:rsidR="00D5652C">
        <w:rPr>
          <w:rFonts w:ascii="Calibri" w:hAnsi="Calibri" w:cs="Calibri"/>
        </w:rPr>
        <w:t>, Activity, BatchProcess, Forms</w:t>
      </w:r>
      <w:r w:rsidRPr="0032685D">
        <w:rPr>
          <w:rFonts w:ascii="Calibri" w:hAnsi="Calibri" w:cs="Calibri"/>
        </w:rPr>
        <w:t xml:space="preserve"> as per business requirements.</w:t>
      </w:r>
    </w:p>
    <w:p w14:paraId="257C3DC6" w14:textId="77777777" w:rsidR="00CB7590" w:rsidRPr="0032685D" w:rsidRDefault="00CB7590" w:rsidP="00CB7590">
      <w:pPr>
        <w:pStyle w:val="ResumeBullet2"/>
        <w:numPr>
          <w:ilvl w:val="0"/>
          <w:numId w:val="5"/>
        </w:numPr>
        <w:ind w:left="720"/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>Code development according to the requirements given in the functional specification/ user stories.</w:t>
      </w:r>
    </w:p>
    <w:p w14:paraId="2A5A8E7A" w14:textId="77777777" w:rsidR="00CB7590" w:rsidRPr="0032685D" w:rsidRDefault="00CB7590" w:rsidP="00CB7590">
      <w:pPr>
        <w:pStyle w:val="ResumeBullet2"/>
        <w:numPr>
          <w:ilvl w:val="0"/>
          <w:numId w:val="5"/>
        </w:numPr>
        <w:ind w:left="720"/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>Planning, execution and delivery of change requests, major/ minor enhancements.</w:t>
      </w:r>
    </w:p>
    <w:p w14:paraId="6F18A4FA" w14:textId="77777777" w:rsidR="00CB7590" w:rsidRPr="0032685D" w:rsidRDefault="00CB7590" w:rsidP="00CB7590">
      <w:pPr>
        <w:pStyle w:val="ResumeBullet2"/>
        <w:numPr>
          <w:ilvl w:val="0"/>
          <w:numId w:val="5"/>
        </w:numPr>
        <w:ind w:left="720"/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>Prepare high level technical design documents</w:t>
      </w:r>
    </w:p>
    <w:p w14:paraId="1F7DEFAD" w14:textId="77777777" w:rsidR="002E1135" w:rsidRPr="0032685D" w:rsidRDefault="00916B18" w:rsidP="00916B18">
      <w:pPr>
        <w:pStyle w:val="ResumeBullet2"/>
        <w:rPr>
          <w:rFonts w:ascii="Calibri" w:hAnsi="Calibri" w:cs="Calibri"/>
        </w:rPr>
      </w:pPr>
      <w:r w:rsidRPr="0032685D">
        <w:rPr>
          <w:rFonts w:ascii="Calibri" w:hAnsi="Calibri" w:cs="Calibri"/>
        </w:rPr>
        <w:t>Stepped up to fix and resolve critical bugs/defects and environment issues</w:t>
      </w:r>
    </w:p>
    <w:p w14:paraId="3D608635" w14:textId="77777777" w:rsidR="002E1135" w:rsidRPr="0032685D" w:rsidRDefault="00916B18" w:rsidP="00916B18">
      <w:pPr>
        <w:pStyle w:val="ResumeBullet2"/>
        <w:numPr>
          <w:ilvl w:val="0"/>
          <w:numId w:val="5"/>
        </w:numPr>
        <w:ind w:left="720"/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>Good hands-on experience on Forms/Document related incidents.</w:t>
      </w:r>
    </w:p>
    <w:p w14:paraId="3B09683C" w14:textId="7D130014" w:rsidR="00916B18" w:rsidRPr="0032685D" w:rsidRDefault="00916B18" w:rsidP="00CB7590">
      <w:pPr>
        <w:pStyle w:val="ResumeBullet2"/>
        <w:numPr>
          <w:ilvl w:val="0"/>
          <w:numId w:val="5"/>
        </w:numPr>
        <w:ind w:left="720"/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>Involved in configuring Underwriter rules in PolicyCenter</w:t>
      </w:r>
      <w:r w:rsidR="006D2FB2">
        <w:rPr>
          <w:rFonts w:ascii="Calibri" w:hAnsi="Calibri" w:cs="Calibri"/>
        </w:rPr>
        <w:t>.</w:t>
      </w:r>
    </w:p>
    <w:p w14:paraId="72F09C7C" w14:textId="77777777" w:rsidR="00CB7590" w:rsidRPr="0032685D" w:rsidRDefault="00CB7590" w:rsidP="00CB7590">
      <w:pPr>
        <w:pStyle w:val="ResumeBullet2"/>
        <w:numPr>
          <w:ilvl w:val="0"/>
          <w:numId w:val="0"/>
        </w:numPr>
        <w:ind w:left="720" w:hanging="360"/>
        <w:jc w:val="both"/>
        <w:rPr>
          <w:rFonts w:ascii="Calibri" w:hAnsi="Calibri" w:cs="Calibri"/>
        </w:rPr>
      </w:pPr>
    </w:p>
    <w:p w14:paraId="13B04752" w14:textId="77777777" w:rsidR="00534893" w:rsidRDefault="008649DE" w:rsidP="00534893">
      <w:pPr>
        <w:pStyle w:val="ResumeBullet2"/>
        <w:numPr>
          <w:ilvl w:val="0"/>
          <w:numId w:val="0"/>
        </w:numPr>
        <w:spacing w:before="60"/>
        <w:jc w:val="both"/>
        <w:rPr>
          <w:rFonts w:ascii="Calibri" w:hAnsi="Calibri" w:cs="Calibri"/>
          <w:i/>
        </w:rPr>
      </w:pPr>
      <w:r w:rsidRPr="0032685D">
        <w:rPr>
          <w:rFonts w:ascii="Calibri" w:hAnsi="Calibri" w:cs="Calibri"/>
          <w:b/>
          <w:i/>
        </w:rPr>
        <w:t>Environment:</w:t>
      </w:r>
      <w:r w:rsidR="009473C7">
        <w:rPr>
          <w:rFonts w:ascii="Calibri" w:hAnsi="Calibri" w:cs="Calibri"/>
          <w:b/>
          <w:i/>
        </w:rPr>
        <w:t xml:space="preserve"> </w:t>
      </w:r>
      <w:r w:rsidR="00E82FC4" w:rsidRPr="0032685D">
        <w:rPr>
          <w:rFonts w:ascii="Calibri" w:hAnsi="Calibri" w:cs="Calibri"/>
          <w:i/>
        </w:rPr>
        <w:t xml:space="preserve"> </w:t>
      </w:r>
      <w:r w:rsidR="00260D4D">
        <w:rPr>
          <w:rFonts w:ascii="Calibri" w:hAnsi="Calibri" w:cs="Calibri"/>
          <w:i/>
        </w:rPr>
        <w:t xml:space="preserve">Gosu </w:t>
      </w:r>
      <w:r w:rsidR="0075396C" w:rsidRPr="0032685D">
        <w:rPr>
          <w:rFonts w:ascii="Calibri" w:hAnsi="Calibri" w:cs="Calibri"/>
          <w:i/>
        </w:rPr>
        <w:t>,</w:t>
      </w:r>
      <w:r w:rsidR="00654E02" w:rsidRPr="0032685D">
        <w:rPr>
          <w:rFonts w:ascii="Calibri" w:hAnsi="Calibri" w:cs="Calibri"/>
          <w:i/>
        </w:rPr>
        <w:t xml:space="preserve"> </w:t>
      </w:r>
      <w:r w:rsidR="0075396C" w:rsidRPr="0032685D">
        <w:rPr>
          <w:rFonts w:ascii="Calibri" w:hAnsi="Calibri" w:cs="Calibri"/>
          <w:i/>
        </w:rPr>
        <w:t>MS</w:t>
      </w:r>
      <w:r w:rsidR="00E82FC4" w:rsidRPr="0032685D">
        <w:rPr>
          <w:rFonts w:ascii="Calibri" w:hAnsi="Calibri" w:cs="Calibri"/>
          <w:i/>
        </w:rPr>
        <w:t>Sql,</w:t>
      </w:r>
      <w:r w:rsidR="00654E02" w:rsidRPr="0032685D">
        <w:rPr>
          <w:rFonts w:ascii="Calibri" w:hAnsi="Calibri" w:cs="Calibri"/>
          <w:i/>
        </w:rPr>
        <w:t xml:space="preserve"> Guidewire Studio</w:t>
      </w:r>
      <w:r w:rsidR="001B24FD" w:rsidRPr="0032685D">
        <w:rPr>
          <w:rFonts w:ascii="Calibri" w:hAnsi="Calibri" w:cs="Calibri"/>
          <w:i/>
        </w:rPr>
        <w:t>-V8</w:t>
      </w:r>
    </w:p>
    <w:p w14:paraId="6CACDB72" w14:textId="77777777" w:rsidR="00260D4D" w:rsidRPr="0032685D" w:rsidRDefault="00260D4D" w:rsidP="00534893">
      <w:pPr>
        <w:pStyle w:val="ResumeBullet2"/>
        <w:numPr>
          <w:ilvl w:val="0"/>
          <w:numId w:val="0"/>
        </w:numPr>
        <w:spacing w:before="60"/>
        <w:jc w:val="both"/>
        <w:rPr>
          <w:rFonts w:ascii="Calibri" w:hAnsi="Calibri" w:cs="Calibri"/>
          <w:i/>
        </w:rPr>
      </w:pPr>
    </w:p>
    <w:p w14:paraId="3E6B8945" w14:textId="77777777" w:rsidR="00C96E3B" w:rsidRPr="0032685D" w:rsidRDefault="00C96E3B" w:rsidP="00C96E3B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libri" w:hAnsi="Calibri" w:cs="Calibri"/>
          <w:sz w:val="24"/>
          <w:szCs w:val="24"/>
        </w:rPr>
      </w:pPr>
      <w:r w:rsidRPr="0032685D">
        <w:rPr>
          <w:rFonts w:ascii="Calibri" w:hAnsi="Calibri" w:cs="Calibri"/>
          <w:sz w:val="24"/>
          <w:szCs w:val="24"/>
        </w:rPr>
        <w:t>Training Attended</w:t>
      </w:r>
    </w:p>
    <w:p w14:paraId="3E7DE26D" w14:textId="77777777" w:rsidR="00C96E3B" w:rsidRPr="0032685D" w:rsidRDefault="00C96E3B" w:rsidP="00C96E3B">
      <w:pPr>
        <w:pStyle w:val="ResumeList"/>
        <w:numPr>
          <w:ilvl w:val="0"/>
          <w:numId w:val="16"/>
        </w:numPr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>Completed Guidewire Training in the following modules</w:t>
      </w:r>
    </w:p>
    <w:p w14:paraId="7E643893" w14:textId="77777777" w:rsidR="00C96E3B" w:rsidRPr="0032685D" w:rsidRDefault="00C96E3B" w:rsidP="00C96E3B">
      <w:pPr>
        <w:pStyle w:val="ResumeList"/>
        <w:numPr>
          <w:ilvl w:val="0"/>
          <w:numId w:val="16"/>
        </w:numPr>
        <w:jc w:val="both"/>
        <w:rPr>
          <w:rFonts w:ascii="Calibri" w:hAnsi="Calibri" w:cs="Calibri"/>
        </w:rPr>
      </w:pPr>
      <w:proofErr w:type="spellStart"/>
      <w:r w:rsidRPr="0032685D">
        <w:rPr>
          <w:rFonts w:ascii="Calibri" w:hAnsi="Calibri" w:cs="Calibri"/>
        </w:rPr>
        <w:t>InsuranceSuite</w:t>
      </w:r>
      <w:proofErr w:type="spellEnd"/>
      <w:r w:rsidRPr="0032685D">
        <w:rPr>
          <w:rFonts w:ascii="Calibri" w:hAnsi="Calibri" w:cs="Calibri"/>
        </w:rPr>
        <w:t xml:space="preserve"> 8.0 Configuration Fundamentals</w:t>
      </w:r>
    </w:p>
    <w:p w14:paraId="65DB5C75" w14:textId="77777777" w:rsidR="00C96E3B" w:rsidRPr="0032685D" w:rsidRDefault="00C96E3B" w:rsidP="00C96E3B">
      <w:pPr>
        <w:pStyle w:val="ResumeList"/>
        <w:numPr>
          <w:ilvl w:val="0"/>
          <w:numId w:val="16"/>
        </w:numPr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>PolicyCenter 8.0 Application Configuration</w:t>
      </w:r>
    </w:p>
    <w:p w14:paraId="2B76D47D" w14:textId="77777777" w:rsidR="00C96E3B" w:rsidRPr="0032685D" w:rsidRDefault="00C96E3B" w:rsidP="00C96E3B">
      <w:pPr>
        <w:pStyle w:val="ResumeList"/>
        <w:numPr>
          <w:ilvl w:val="0"/>
          <w:numId w:val="16"/>
        </w:numPr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>Guidewire 8.0 Application Integration</w:t>
      </w:r>
    </w:p>
    <w:p w14:paraId="08C28D0A" w14:textId="77777777" w:rsidR="00231CBC" w:rsidRPr="0032685D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libri" w:hAnsi="Calibri" w:cs="Calibri"/>
          <w:sz w:val="24"/>
          <w:szCs w:val="24"/>
        </w:rPr>
      </w:pPr>
      <w:r w:rsidRPr="0032685D">
        <w:rPr>
          <w:rFonts w:ascii="Calibri" w:hAnsi="Calibri" w:cs="Calibri"/>
          <w:sz w:val="24"/>
          <w:szCs w:val="24"/>
        </w:rPr>
        <w:t>Education</w:t>
      </w:r>
    </w:p>
    <w:p w14:paraId="777F527D" w14:textId="77777777" w:rsidR="008F16C7" w:rsidRDefault="008F16C7" w:rsidP="008F16C7">
      <w:pPr>
        <w:pStyle w:val="ResumeList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</w:t>
      </w:r>
      <w:r w:rsidRPr="0032685D">
        <w:rPr>
          <w:rFonts w:ascii="Calibri" w:hAnsi="Calibri" w:cs="Calibri"/>
          <w:b/>
        </w:rPr>
        <w:t>Bachelor of Computer Science</w:t>
      </w:r>
    </w:p>
    <w:p w14:paraId="316287BF" w14:textId="575E3638" w:rsidR="008F16C7" w:rsidRDefault="008F16C7" w:rsidP="008F16C7">
      <w:pPr>
        <w:pStyle w:val="ResumeList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810D17" w:rsidRPr="0032685D">
        <w:rPr>
          <w:rFonts w:ascii="Calibri" w:hAnsi="Calibri" w:cs="Calibri"/>
        </w:rPr>
        <w:t>Ravenshaw</w:t>
      </w:r>
      <w:r w:rsidR="00D4753C" w:rsidRPr="0032685D">
        <w:rPr>
          <w:rFonts w:ascii="Calibri" w:hAnsi="Calibri" w:cs="Calibri"/>
        </w:rPr>
        <w:t xml:space="preserve"> University</w:t>
      </w:r>
    </w:p>
    <w:p w14:paraId="41ADB3F2" w14:textId="77777777" w:rsidR="007C06D6" w:rsidRPr="007C06D6" w:rsidRDefault="007C06D6" w:rsidP="007C06D6">
      <w:pPr>
        <w:pStyle w:val="ResumeList"/>
        <w:ind w:left="720"/>
        <w:jc w:val="both"/>
        <w:rPr>
          <w:rFonts w:ascii="Calibri" w:hAnsi="Calibri" w:cs="Calibri"/>
        </w:rPr>
      </w:pPr>
    </w:p>
    <w:p w14:paraId="3FDD28CD" w14:textId="77777777" w:rsidR="0072665C" w:rsidRPr="0032685D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Calibri" w:hAnsi="Calibri" w:cs="Calibri"/>
          <w:sz w:val="24"/>
          <w:szCs w:val="24"/>
        </w:rPr>
      </w:pPr>
      <w:r w:rsidRPr="0032685D">
        <w:rPr>
          <w:rFonts w:ascii="Calibri" w:hAnsi="Calibri" w:cs="Calibri"/>
          <w:sz w:val="24"/>
          <w:szCs w:val="24"/>
        </w:rPr>
        <w:t>Professional Organizations</w:t>
      </w:r>
    </w:p>
    <w:p w14:paraId="22730ACE" w14:textId="3AC1DA53" w:rsidR="00D4753C" w:rsidRPr="0032685D" w:rsidRDefault="000D369B" w:rsidP="00C96E3B">
      <w:pPr>
        <w:pStyle w:val="ResumeList"/>
        <w:numPr>
          <w:ilvl w:val="0"/>
          <w:numId w:val="16"/>
        </w:numPr>
        <w:jc w:val="both"/>
        <w:rPr>
          <w:rFonts w:ascii="Calibri" w:hAnsi="Calibri" w:cs="Calibri"/>
        </w:rPr>
      </w:pPr>
      <w:r w:rsidRPr="0032685D">
        <w:rPr>
          <w:rFonts w:ascii="Calibri" w:hAnsi="Calibri" w:cs="Calibri"/>
        </w:rPr>
        <w:t>Deloitte</w:t>
      </w:r>
      <w:r w:rsidR="00D4753C" w:rsidRPr="0032685D">
        <w:rPr>
          <w:rFonts w:ascii="Calibri" w:hAnsi="Calibri" w:cs="Calibri"/>
        </w:rPr>
        <w:t xml:space="preserve">, </w:t>
      </w:r>
      <w:r w:rsidR="00333EC0">
        <w:rPr>
          <w:rFonts w:ascii="Calibri" w:hAnsi="Calibri" w:cs="Calibri"/>
        </w:rPr>
        <w:t>September</w:t>
      </w:r>
      <w:r w:rsidRPr="0032685D">
        <w:rPr>
          <w:rFonts w:ascii="Calibri" w:hAnsi="Calibri" w:cs="Calibri"/>
        </w:rPr>
        <w:t xml:space="preserve"> 2017</w:t>
      </w:r>
      <w:r w:rsidR="00D4753C" w:rsidRPr="0032685D">
        <w:rPr>
          <w:rFonts w:ascii="Calibri" w:hAnsi="Calibri" w:cs="Calibri"/>
        </w:rPr>
        <w:t xml:space="preserve"> – Till Date</w:t>
      </w:r>
    </w:p>
    <w:sectPr w:rsidR="00D4753C" w:rsidRPr="0032685D" w:rsidSect="008F3C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70496" w14:textId="77777777" w:rsidR="00B24061" w:rsidRDefault="00B24061">
      <w:r>
        <w:separator/>
      </w:r>
    </w:p>
  </w:endnote>
  <w:endnote w:type="continuationSeparator" w:id="0">
    <w:p w14:paraId="5C02E17C" w14:textId="77777777" w:rsidR="00B24061" w:rsidRDefault="00B2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6A7C" w14:textId="77777777" w:rsidR="00B52173" w:rsidRDefault="005E584A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B521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80111" w14:textId="77777777" w:rsidR="00B52173" w:rsidRDefault="00B52173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7E70" w14:textId="77777777" w:rsidR="00B52173" w:rsidRPr="00B52173" w:rsidRDefault="005E584A" w:rsidP="004A5F9C">
    <w:pPr>
      <w:pStyle w:val="Footer"/>
      <w:framePr w:wrap="around" w:vAnchor="text" w:hAnchor="margin" w:y="1"/>
      <w:rPr>
        <w:rStyle w:val="PageNumber"/>
        <w:rFonts w:ascii="Avenir 45" w:hAnsi="Avenir 45"/>
        <w:sz w:val="20"/>
        <w:szCs w:val="20"/>
      </w:rPr>
    </w:pPr>
    <w:r w:rsidRPr="00B52173">
      <w:rPr>
        <w:rStyle w:val="PageNumber"/>
        <w:rFonts w:ascii="Avenir 45" w:hAnsi="Avenir 45"/>
        <w:sz w:val="20"/>
        <w:szCs w:val="20"/>
      </w:rPr>
      <w:fldChar w:fldCharType="begin"/>
    </w:r>
    <w:r w:rsidR="00B52173" w:rsidRPr="00B52173">
      <w:rPr>
        <w:rStyle w:val="PageNumber"/>
        <w:rFonts w:ascii="Avenir 45" w:hAnsi="Avenir 45"/>
        <w:sz w:val="20"/>
        <w:szCs w:val="20"/>
      </w:rPr>
      <w:instrText xml:space="preserve">PAGE  </w:instrText>
    </w:r>
    <w:r w:rsidRPr="00B52173">
      <w:rPr>
        <w:rStyle w:val="PageNumber"/>
        <w:rFonts w:ascii="Avenir 45" w:hAnsi="Avenir 45"/>
        <w:sz w:val="20"/>
        <w:szCs w:val="20"/>
      </w:rPr>
      <w:fldChar w:fldCharType="separate"/>
    </w:r>
    <w:r w:rsidR="007C06D6">
      <w:rPr>
        <w:rStyle w:val="PageNumber"/>
        <w:rFonts w:ascii="Avenir 45" w:hAnsi="Avenir 45"/>
        <w:noProof/>
        <w:sz w:val="20"/>
        <w:szCs w:val="20"/>
      </w:rPr>
      <w:t>2</w:t>
    </w:r>
    <w:r w:rsidRPr="00B52173">
      <w:rPr>
        <w:rStyle w:val="PageNumber"/>
        <w:rFonts w:ascii="Avenir 45" w:hAnsi="Avenir 45"/>
        <w:sz w:val="20"/>
        <w:szCs w:val="20"/>
      </w:rPr>
      <w:fldChar w:fldCharType="end"/>
    </w:r>
  </w:p>
  <w:p w14:paraId="3F8C3D98" w14:textId="77777777" w:rsidR="00B52173" w:rsidRDefault="00B52173" w:rsidP="00B5217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FE7C" w14:textId="77777777" w:rsidR="0072665C" w:rsidRDefault="0072665C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D8ADA" w14:textId="77777777" w:rsidR="00B24061" w:rsidRDefault="00B24061">
      <w:r>
        <w:separator/>
      </w:r>
    </w:p>
  </w:footnote>
  <w:footnote w:type="continuationSeparator" w:id="0">
    <w:p w14:paraId="22BD8E47" w14:textId="77777777" w:rsidR="00B24061" w:rsidRDefault="00B24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566DF" w14:textId="77777777" w:rsidR="00874223" w:rsidRDefault="00874223"/>
  <w:p w14:paraId="7FD8674D" w14:textId="77777777" w:rsidR="00B478A8" w:rsidRDefault="00B478A8"/>
  <w:p w14:paraId="2C000390" w14:textId="77777777" w:rsidR="00B478A8" w:rsidRDefault="00B478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39115" w14:textId="77777777" w:rsidR="004B3E91" w:rsidRDefault="00B52173" w:rsidP="00B52173">
    <w:pPr>
      <w:pStyle w:val="ResumeName"/>
    </w:pPr>
    <w:r w:rsidRPr="00B52173">
      <w:rPr>
        <w:rFonts w:ascii="Avenir 45" w:hAnsi="Avenir 45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C4685" w14:textId="77777777" w:rsidR="0072665C" w:rsidRPr="00E47469" w:rsidRDefault="004B3E9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A4B1812"/>
    <w:multiLevelType w:val="hybridMultilevel"/>
    <w:tmpl w:val="5284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4BFE"/>
    <w:multiLevelType w:val="hybridMultilevel"/>
    <w:tmpl w:val="0FA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1066"/>
    <w:multiLevelType w:val="hybridMultilevel"/>
    <w:tmpl w:val="ADE24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79A3"/>
    <w:multiLevelType w:val="hybridMultilevel"/>
    <w:tmpl w:val="6C74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41360"/>
    <w:multiLevelType w:val="hybridMultilevel"/>
    <w:tmpl w:val="E2E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42E55"/>
    <w:multiLevelType w:val="hybridMultilevel"/>
    <w:tmpl w:val="3C7CAE1A"/>
    <w:lvl w:ilvl="0" w:tplc="C1EE6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02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030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A4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A7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42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A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4C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E48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A41368E"/>
    <w:multiLevelType w:val="hybridMultilevel"/>
    <w:tmpl w:val="235E473E"/>
    <w:lvl w:ilvl="0" w:tplc="36AEFAD4">
      <w:numFmt w:val="bullet"/>
      <w:lvlText w:val="•"/>
      <w:lvlJc w:val="left"/>
      <w:pPr>
        <w:ind w:left="1080" w:hanging="360"/>
      </w:pPr>
      <w:rPr>
        <w:rFonts w:ascii="Avenir 45" w:eastAsia="Times New Roman" w:hAnsi="Avenir 45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CB1356"/>
    <w:multiLevelType w:val="hybridMultilevel"/>
    <w:tmpl w:val="E47ADB3E"/>
    <w:lvl w:ilvl="0" w:tplc="8954E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24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544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E6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6D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2E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26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A2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2A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1C119A"/>
    <w:multiLevelType w:val="hybridMultilevel"/>
    <w:tmpl w:val="F25A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83711"/>
    <w:multiLevelType w:val="hybridMultilevel"/>
    <w:tmpl w:val="8BCCA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EB7888"/>
    <w:multiLevelType w:val="hybridMultilevel"/>
    <w:tmpl w:val="A70A9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85A2D9A"/>
    <w:multiLevelType w:val="hybridMultilevel"/>
    <w:tmpl w:val="3E300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EE0C6B"/>
    <w:multiLevelType w:val="hybridMultilevel"/>
    <w:tmpl w:val="1D50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F1917"/>
    <w:multiLevelType w:val="hybridMultilevel"/>
    <w:tmpl w:val="474A64DE"/>
    <w:lvl w:ilvl="0" w:tplc="7EDE7754">
      <w:numFmt w:val="bullet"/>
      <w:lvlText w:val="•"/>
      <w:lvlJc w:val="left"/>
      <w:pPr>
        <w:ind w:left="1080" w:hanging="360"/>
      </w:pPr>
      <w:rPr>
        <w:rFonts w:ascii="Avenir 45" w:eastAsia="Times New Roman" w:hAnsi="Avenir 45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13"/>
  </w:num>
  <w:num w:numId="5">
    <w:abstractNumId w:val="15"/>
  </w:num>
  <w:num w:numId="6">
    <w:abstractNumId w:val="17"/>
  </w:num>
  <w:num w:numId="7">
    <w:abstractNumId w:val="12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  <w:num w:numId="13">
    <w:abstractNumId w:val="2"/>
  </w:num>
  <w:num w:numId="14">
    <w:abstractNumId w:val="4"/>
  </w:num>
  <w:num w:numId="15">
    <w:abstractNumId w:val="11"/>
  </w:num>
  <w:num w:numId="16">
    <w:abstractNumId w:val="16"/>
  </w:num>
  <w:num w:numId="17">
    <w:abstractNumId w:val="14"/>
  </w:num>
  <w:num w:numId="18">
    <w:abstractNumId w:val="6"/>
  </w:num>
  <w:num w:numId="1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B7A"/>
    <w:rsid w:val="00001E8E"/>
    <w:rsid w:val="00041F2B"/>
    <w:rsid w:val="00042C0E"/>
    <w:rsid w:val="00045DC4"/>
    <w:rsid w:val="0007148B"/>
    <w:rsid w:val="00077BBE"/>
    <w:rsid w:val="000A1CBA"/>
    <w:rsid w:val="000A6045"/>
    <w:rsid w:val="000A77AE"/>
    <w:rsid w:val="000B1E1D"/>
    <w:rsid w:val="000D369B"/>
    <w:rsid w:val="000E27C2"/>
    <w:rsid w:val="000E7523"/>
    <w:rsid w:val="00100F51"/>
    <w:rsid w:val="001025B2"/>
    <w:rsid w:val="00110A9D"/>
    <w:rsid w:val="00124386"/>
    <w:rsid w:val="00124E76"/>
    <w:rsid w:val="00145055"/>
    <w:rsid w:val="00147506"/>
    <w:rsid w:val="001522D4"/>
    <w:rsid w:val="00164410"/>
    <w:rsid w:val="0017396E"/>
    <w:rsid w:val="0017420D"/>
    <w:rsid w:val="001753C1"/>
    <w:rsid w:val="001775C5"/>
    <w:rsid w:val="00183480"/>
    <w:rsid w:val="001A54A0"/>
    <w:rsid w:val="001B24FD"/>
    <w:rsid w:val="001C205F"/>
    <w:rsid w:val="001C4AFA"/>
    <w:rsid w:val="001E4C49"/>
    <w:rsid w:val="001F0D92"/>
    <w:rsid w:val="001F5B7A"/>
    <w:rsid w:val="00201FA3"/>
    <w:rsid w:val="00202B44"/>
    <w:rsid w:val="0020385B"/>
    <w:rsid w:val="00217C7E"/>
    <w:rsid w:val="00226830"/>
    <w:rsid w:val="00230386"/>
    <w:rsid w:val="00231CBC"/>
    <w:rsid w:val="002362F8"/>
    <w:rsid w:val="00250FB5"/>
    <w:rsid w:val="00260D4D"/>
    <w:rsid w:val="00265E4B"/>
    <w:rsid w:val="002762FD"/>
    <w:rsid w:val="00290421"/>
    <w:rsid w:val="002907C9"/>
    <w:rsid w:val="002A3752"/>
    <w:rsid w:val="002B46BD"/>
    <w:rsid w:val="002C1000"/>
    <w:rsid w:val="002C4FEE"/>
    <w:rsid w:val="002E1135"/>
    <w:rsid w:val="002E53CD"/>
    <w:rsid w:val="002F3064"/>
    <w:rsid w:val="002F6DE8"/>
    <w:rsid w:val="003105FD"/>
    <w:rsid w:val="0032685D"/>
    <w:rsid w:val="00333EC0"/>
    <w:rsid w:val="003354D3"/>
    <w:rsid w:val="003405BD"/>
    <w:rsid w:val="00343D5B"/>
    <w:rsid w:val="00354EDB"/>
    <w:rsid w:val="00357C78"/>
    <w:rsid w:val="00375BD6"/>
    <w:rsid w:val="00380CF5"/>
    <w:rsid w:val="003A0BC3"/>
    <w:rsid w:val="003B52C5"/>
    <w:rsid w:val="003D1BB4"/>
    <w:rsid w:val="003D2514"/>
    <w:rsid w:val="003E0D7D"/>
    <w:rsid w:val="003F3968"/>
    <w:rsid w:val="0042269F"/>
    <w:rsid w:val="004357DF"/>
    <w:rsid w:val="0044426B"/>
    <w:rsid w:val="00464396"/>
    <w:rsid w:val="00474E7A"/>
    <w:rsid w:val="004770A1"/>
    <w:rsid w:val="00491044"/>
    <w:rsid w:val="00493FA2"/>
    <w:rsid w:val="004977D2"/>
    <w:rsid w:val="004A5F9C"/>
    <w:rsid w:val="004B2DE7"/>
    <w:rsid w:val="004B3E91"/>
    <w:rsid w:val="004B5C31"/>
    <w:rsid w:val="004B7BB9"/>
    <w:rsid w:val="004C1C18"/>
    <w:rsid w:val="004C6302"/>
    <w:rsid w:val="004C6AAD"/>
    <w:rsid w:val="004D0F7E"/>
    <w:rsid w:val="004D776E"/>
    <w:rsid w:val="004E2A62"/>
    <w:rsid w:val="004F73AA"/>
    <w:rsid w:val="00534893"/>
    <w:rsid w:val="00540459"/>
    <w:rsid w:val="005470E5"/>
    <w:rsid w:val="00550C97"/>
    <w:rsid w:val="00556721"/>
    <w:rsid w:val="005578C4"/>
    <w:rsid w:val="0056107E"/>
    <w:rsid w:val="00564DF0"/>
    <w:rsid w:val="005650BF"/>
    <w:rsid w:val="00574C9E"/>
    <w:rsid w:val="00584A42"/>
    <w:rsid w:val="005A1398"/>
    <w:rsid w:val="005B20C3"/>
    <w:rsid w:val="005C1EC6"/>
    <w:rsid w:val="005E19F3"/>
    <w:rsid w:val="005E2334"/>
    <w:rsid w:val="005E584A"/>
    <w:rsid w:val="0062095D"/>
    <w:rsid w:val="00625538"/>
    <w:rsid w:val="00633D15"/>
    <w:rsid w:val="00634016"/>
    <w:rsid w:val="006376FA"/>
    <w:rsid w:val="006517F9"/>
    <w:rsid w:val="006534FC"/>
    <w:rsid w:val="00654E02"/>
    <w:rsid w:val="00675806"/>
    <w:rsid w:val="00681FA1"/>
    <w:rsid w:val="006C5A77"/>
    <w:rsid w:val="006D2506"/>
    <w:rsid w:val="006D2FB2"/>
    <w:rsid w:val="006D53C1"/>
    <w:rsid w:val="006F2E70"/>
    <w:rsid w:val="00700DF4"/>
    <w:rsid w:val="007073DC"/>
    <w:rsid w:val="0072244F"/>
    <w:rsid w:val="007248FE"/>
    <w:rsid w:val="0072665C"/>
    <w:rsid w:val="00734878"/>
    <w:rsid w:val="0075396C"/>
    <w:rsid w:val="00755BDC"/>
    <w:rsid w:val="0077282C"/>
    <w:rsid w:val="007744E4"/>
    <w:rsid w:val="007B0B01"/>
    <w:rsid w:val="007B51E9"/>
    <w:rsid w:val="007C06D6"/>
    <w:rsid w:val="007C0A4B"/>
    <w:rsid w:val="007C1F3E"/>
    <w:rsid w:val="007C2535"/>
    <w:rsid w:val="007D1A92"/>
    <w:rsid w:val="007F3BE9"/>
    <w:rsid w:val="007F4CF6"/>
    <w:rsid w:val="00810D17"/>
    <w:rsid w:val="00842F03"/>
    <w:rsid w:val="00851645"/>
    <w:rsid w:val="0086273E"/>
    <w:rsid w:val="008649DE"/>
    <w:rsid w:val="00874223"/>
    <w:rsid w:val="00882976"/>
    <w:rsid w:val="008B0A71"/>
    <w:rsid w:val="008B1A45"/>
    <w:rsid w:val="008B2952"/>
    <w:rsid w:val="008C0606"/>
    <w:rsid w:val="008D3A8B"/>
    <w:rsid w:val="008D4289"/>
    <w:rsid w:val="008E43C5"/>
    <w:rsid w:val="008E7664"/>
    <w:rsid w:val="008F16C7"/>
    <w:rsid w:val="008F3CAF"/>
    <w:rsid w:val="00902FAF"/>
    <w:rsid w:val="00916B18"/>
    <w:rsid w:val="009209D6"/>
    <w:rsid w:val="009313B6"/>
    <w:rsid w:val="0093496A"/>
    <w:rsid w:val="0094088C"/>
    <w:rsid w:val="00946256"/>
    <w:rsid w:val="009467EA"/>
    <w:rsid w:val="009473C7"/>
    <w:rsid w:val="00951080"/>
    <w:rsid w:val="00951E62"/>
    <w:rsid w:val="00966181"/>
    <w:rsid w:val="0097602F"/>
    <w:rsid w:val="009A0FE7"/>
    <w:rsid w:val="009C1F6D"/>
    <w:rsid w:val="009E3BC0"/>
    <w:rsid w:val="009E79CF"/>
    <w:rsid w:val="009F65F2"/>
    <w:rsid w:val="00A11DB6"/>
    <w:rsid w:val="00A1542D"/>
    <w:rsid w:val="00A26223"/>
    <w:rsid w:val="00A3257E"/>
    <w:rsid w:val="00A41C4C"/>
    <w:rsid w:val="00A43262"/>
    <w:rsid w:val="00A8275E"/>
    <w:rsid w:val="00A97F6B"/>
    <w:rsid w:val="00AC510F"/>
    <w:rsid w:val="00B035B3"/>
    <w:rsid w:val="00B10913"/>
    <w:rsid w:val="00B10CF5"/>
    <w:rsid w:val="00B12445"/>
    <w:rsid w:val="00B125BB"/>
    <w:rsid w:val="00B237C1"/>
    <w:rsid w:val="00B24061"/>
    <w:rsid w:val="00B37332"/>
    <w:rsid w:val="00B478A8"/>
    <w:rsid w:val="00B52173"/>
    <w:rsid w:val="00B71559"/>
    <w:rsid w:val="00B7203B"/>
    <w:rsid w:val="00B80DA9"/>
    <w:rsid w:val="00B83680"/>
    <w:rsid w:val="00BA5DA6"/>
    <w:rsid w:val="00BA7163"/>
    <w:rsid w:val="00BC1387"/>
    <w:rsid w:val="00BC308A"/>
    <w:rsid w:val="00BC4D97"/>
    <w:rsid w:val="00BC7F67"/>
    <w:rsid w:val="00BD5A9E"/>
    <w:rsid w:val="00BD6A47"/>
    <w:rsid w:val="00BE399B"/>
    <w:rsid w:val="00BE55EA"/>
    <w:rsid w:val="00BF269A"/>
    <w:rsid w:val="00BF7691"/>
    <w:rsid w:val="00C11D6B"/>
    <w:rsid w:val="00C120E3"/>
    <w:rsid w:val="00C16E7C"/>
    <w:rsid w:val="00C204F9"/>
    <w:rsid w:val="00C320AD"/>
    <w:rsid w:val="00C36136"/>
    <w:rsid w:val="00C46914"/>
    <w:rsid w:val="00C96E3B"/>
    <w:rsid w:val="00C97139"/>
    <w:rsid w:val="00CB6C38"/>
    <w:rsid w:val="00CB7590"/>
    <w:rsid w:val="00CC50BE"/>
    <w:rsid w:val="00CD501B"/>
    <w:rsid w:val="00CE3C06"/>
    <w:rsid w:val="00CE7E4C"/>
    <w:rsid w:val="00CF1008"/>
    <w:rsid w:val="00D01D79"/>
    <w:rsid w:val="00D202F5"/>
    <w:rsid w:val="00D21202"/>
    <w:rsid w:val="00D3514F"/>
    <w:rsid w:val="00D40D5F"/>
    <w:rsid w:val="00D454FE"/>
    <w:rsid w:val="00D4753C"/>
    <w:rsid w:val="00D55EE4"/>
    <w:rsid w:val="00D5652C"/>
    <w:rsid w:val="00D74B48"/>
    <w:rsid w:val="00D8543E"/>
    <w:rsid w:val="00D86B59"/>
    <w:rsid w:val="00D903B9"/>
    <w:rsid w:val="00DA79F3"/>
    <w:rsid w:val="00DD274B"/>
    <w:rsid w:val="00DD4EAE"/>
    <w:rsid w:val="00DE3F58"/>
    <w:rsid w:val="00DE636D"/>
    <w:rsid w:val="00DF718B"/>
    <w:rsid w:val="00E013FD"/>
    <w:rsid w:val="00E01E90"/>
    <w:rsid w:val="00E251E6"/>
    <w:rsid w:val="00E311C8"/>
    <w:rsid w:val="00E35E62"/>
    <w:rsid w:val="00E37196"/>
    <w:rsid w:val="00E42843"/>
    <w:rsid w:val="00E47469"/>
    <w:rsid w:val="00E51C23"/>
    <w:rsid w:val="00E66D13"/>
    <w:rsid w:val="00E73098"/>
    <w:rsid w:val="00E82FC4"/>
    <w:rsid w:val="00E83D8F"/>
    <w:rsid w:val="00E84D5B"/>
    <w:rsid w:val="00E90893"/>
    <w:rsid w:val="00E95C0C"/>
    <w:rsid w:val="00EA49E8"/>
    <w:rsid w:val="00EC08FD"/>
    <w:rsid w:val="00EC0B48"/>
    <w:rsid w:val="00EC6E25"/>
    <w:rsid w:val="00ED04FD"/>
    <w:rsid w:val="00ED5D39"/>
    <w:rsid w:val="00F010EB"/>
    <w:rsid w:val="00F16379"/>
    <w:rsid w:val="00F42AFF"/>
    <w:rsid w:val="00F54FD4"/>
    <w:rsid w:val="00F73E2F"/>
    <w:rsid w:val="00F82AA2"/>
    <w:rsid w:val="00F9410B"/>
    <w:rsid w:val="00FA4465"/>
    <w:rsid w:val="00FA71F2"/>
    <w:rsid w:val="00FB20E2"/>
    <w:rsid w:val="00FC0FAD"/>
    <w:rsid w:val="00FE0D23"/>
    <w:rsid w:val="00FE252E"/>
    <w:rsid w:val="00FF487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01E5CD58"/>
  <w15:docId w15:val="{2D3F378D-C6E9-4E38-ABC4-2B7B56DF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1559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B71559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71559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B71559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B71559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B71559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B71559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B71559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B71559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A7163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B71559"/>
    <w:pPr>
      <w:spacing w:before="120"/>
    </w:pPr>
  </w:style>
  <w:style w:type="paragraph" w:styleId="Header">
    <w:name w:val="header"/>
    <w:basedOn w:val="Normal"/>
    <w:rsid w:val="00B715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155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71559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B71559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B71559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B71559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B71559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B71559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B71559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B71559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A7163"/>
    <w:rPr>
      <w:b/>
      <w:bCs/>
      <w:sz w:val="24"/>
      <w:szCs w:val="24"/>
      <w:lang w:val="en-US" w:eastAsia="en-US" w:bidi="ar-SA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EmailStyle44">
    <w:name w:val="EmailStyle44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customStyle="1" w:styleId="Achievement">
    <w:name w:val="Achievement"/>
    <w:basedOn w:val="BodyText"/>
    <w:rsid w:val="00E90893"/>
    <w:pPr>
      <w:suppressAutoHyphens/>
      <w:spacing w:after="60" w:line="220" w:lineRule="atLeast"/>
      <w:jc w:val="both"/>
    </w:pPr>
    <w:rPr>
      <w:rFonts w:ascii="Arial" w:hAnsi="Arial"/>
      <w:spacing w:val="-5"/>
      <w:sz w:val="20"/>
      <w:lang w:eastAsia="ar-SA"/>
    </w:rPr>
  </w:style>
  <w:style w:type="paragraph" w:styleId="BalloonText">
    <w:name w:val="Balloon Text"/>
    <w:basedOn w:val="Normal"/>
    <w:link w:val="BalloonTextChar"/>
    <w:rsid w:val="00902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685D"/>
    <w:pPr>
      <w:spacing w:before="100" w:beforeAutospacing="1" w:after="100" w:afterAutospacing="1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6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51745-2861-42E3-8D68-F960A8971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172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Resume Writer</dc:creator>
  <cp:lastModifiedBy>Moharana, Pipsita</cp:lastModifiedBy>
  <cp:revision>49</cp:revision>
  <cp:lastPrinted>2003-12-12T03:36:00Z</cp:lastPrinted>
  <dcterms:created xsi:type="dcterms:W3CDTF">2015-08-26T06:11:00Z</dcterms:created>
  <dcterms:modified xsi:type="dcterms:W3CDTF">2020-09-30T12:53:00Z</dcterms:modified>
</cp:coreProperties>
</file>